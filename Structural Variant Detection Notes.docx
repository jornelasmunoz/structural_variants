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2F46" w14:textId="00E26D9E" w:rsidR="00524388" w:rsidRPr="009E71EE" w:rsidRDefault="009E71EE" w:rsidP="009E71EE">
      <w:pPr>
        <w:pStyle w:val="Title"/>
      </w:pPr>
      <w:r w:rsidRPr="009E71EE">
        <w:t>Structural Variant Detection Notes</w:t>
      </w:r>
    </w:p>
    <w:p w14:paraId="2C7089F6" w14:textId="77777777" w:rsidR="00BB51DE" w:rsidRPr="00BB51DE" w:rsidRDefault="00BB51DE" w:rsidP="00BB51DE">
      <w:pPr>
        <w:pStyle w:val="Heading1"/>
        <w:spacing w:before="0"/>
        <w:rPr>
          <w:b w:val="0"/>
          <w:bCs w:val="0"/>
        </w:rPr>
      </w:pPr>
      <w:r w:rsidRPr="00BB51DE">
        <w:rPr>
          <w:b w:val="0"/>
          <w:bCs w:val="0"/>
        </w:rPr>
        <w:t>March 10, 2022</w:t>
      </w:r>
    </w:p>
    <w:p w14:paraId="30D85E5B" w14:textId="687004AF" w:rsidR="00524388" w:rsidRDefault="009E71EE" w:rsidP="00BB51DE">
      <w:pPr>
        <w:pStyle w:val="Heading1"/>
        <w:spacing w:before="0"/>
      </w:pPr>
      <w:r>
        <w:t>Reproducing Andrew’s Code</w:t>
      </w:r>
      <w:r w:rsidR="008A7704">
        <w:t>: Haploid data</w:t>
      </w:r>
    </w:p>
    <w:p w14:paraId="5904D01A" w14:textId="759FB401" w:rsidR="00524388" w:rsidRPr="00C17494" w:rsidRDefault="009E71EE" w:rsidP="008A7704">
      <w:pPr>
        <w:rPr>
          <w:sz w:val="22"/>
          <w:szCs w:val="22"/>
        </w:rPr>
      </w:pPr>
      <w:r w:rsidRPr="00C17494">
        <w:rPr>
          <w:rFonts w:ascii="Menlo" w:hAnsi="Menlo" w:cs="Menlo"/>
          <w:sz w:val="22"/>
          <w:szCs w:val="22"/>
        </w:rPr>
        <w:t>MethodCompare.m</w:t>
      </w:r>
      <w:r w:rsidR="00471BB2" w:rsidRPr="00C17494">
        <w:rPr>
          <w:sz w:val="22"/>
          <w:szCs w:val="22"/>
        </w:rPr>
        <w:t xml:space="preserve"> </w:t>
      </w:r>
      <w:r w:rsidR="00EB5EBC" w:rsidRPr="00C17494">
        <w:rPr>
          <w:sz w:val="22"/>
          <w:szCs w:val="22"/>
        </w:rPr>
        <w:t>is the script Andrew used to run his code</w:t>
      </w:r>
      <w:r w:rsidR="008A7704" w:rsidRPr="00C17494">
        <w:rPr>
          <w:sz w:val="22"/>
          <w:szCs w:val="22"/>
        </w:rPr>
        <w:t xml:space="preserve"> (uses 2 SPIRAL scripts, 1 for each noise type)</w:t>
      </w:r>
    </w:p>
    <w:p w14:paraId="2B9B1A08" w14:textId="2364807A" w:rsidR="008A7704" w:rsidRPr="00C17494" w:rsidRDefault="008A7704" w:rsidP="008A7704">
      <w:pPr>
        <w:rPr>
          <w:sz w:val="22"/>
          <w:szCs w:val="22"/>
        </w:rPr>
      </w:pPr>
      <w:r w:rsidRPr="00C17494">
        <w:rPr>
          <w:rFonts w:ascii="Menlo" w:hAnsi="Menlo" w:cs="Menlo"/>
          <w:sz w:val="22"/>
          <w:szCs w:val="22"/>
        </w:rPr>
        <w:t>compare_methods_haploid.m</w:t>
      </w:r>
      <w:r w:rsidRPr="00C17494">
        <w:rPr>
          <w:sz w:val="22"/>
          <w:szCs w:val="22"/>
        </w:rPr>
        <w:t xml:space="preserve"> is the script I am working with (uses 1 SPIRAL script with 2 </w:t>
      </w:r>
      <w:proofErr w:type="spellStart"/>
      <w:r w:rsidRPr="00C17494">
        <w:rPr>
          <w:sz w:val="22"/>
          <w:szCs w:val="22"/>
        </w:rPr>
        <w:t>noisetype</w:t>
      </w:r>
      <w:proofErr w:type="spellEnd"/>
      <w:r w:rsidRPr="00C17494">
        <w:rPr>
          <w:sz w:val="22"/>
          <w:szCs w:val="22"/>
        </w:rPr>
        <w:t xml:space="preserve"> cases)</w:t>
      </w:r>
    </w:p>
    <w:p w14:paraId="7FE2CECE" w14:textId="77777777" w:rsidR="008A7704" w:rsidRDefault="008A7704" w:rsidP="008A7704"/>
    <w:p w14:paraId="510E161A" w14:textId="6AE9EC6A" w:rsidR="00471BB2" w:rsidRDefault="00CB0FDC" w:rsidP="00471BB2">
      <w:r>
        <w:t>Data</w:t>
      </w:r>
      <w:r w:rsidR="00471BB2">
        <w:t>:</w:t>
      </w:r>
    </w:p>
    <w:p w14:paraId="4EBC73E4" w14:textId="2C4E125F" w:rsidR="00471BB2" w:rsidRPr="00471BB2" w:rsidRDefault="00471BB2" w:rsidP="00471BB2">
      <w:pPr>
        <w:pStyle w:val="ListParagraph"/>
        <w:numPr>
          <w:ilvl w:val="0"/>
          <w:numId w:val="17"/>
        </w:numPr>
        <w:spacing w:after="0" w:line="240" w:lineRule="auto"/>
      </w:pPr>
      <w:r>
        <w:t>1 parent, 1 child (haploid)</w:t>
      </w:r>
    </w:p>
    <w:p w14:paraId="12FA1AA1" w14:textId="0C164886" w:rsidR="00471BB2" w:rsidRDefault="004D5973" w:rsidP="00471BB2">
      <w:pPr>
        <w:pStyle w:val="ListParagraph"/>
        <w:numPr>
          <w:ilvl w:val="0"/>
          <w:numId w:val="17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=4,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=4</m:t>
        </m:r>
      </m:oMath>
    </w:p>
    <w:p w14:paraId="4DE90031" w14:textId="2CDFD78E" w:rsidR="00471BB2" w:rsidRPr="00471BB2" w:rsidRDefault="00471BB2" w:rsidP="00471BB2">
      <w:pPr>
        <w:pStyle w:val="ListParagraph"/>
        <w:numPr>
          <w:ilvl w:val="0"/>
          <w:numId w:val="17"/>
        </w:numPr>
        <w:spacing w:after="0" w:line="240" w:lineRule="auto"/>
      </w:pPr>
      <m:oMath>
        <m:r>
          <w:rPr>
            <w:rFonts w:ascii="Cambria Math" w:hAnsi="Cambria Math"/>
          </w:rPr>
          <m:t>n=100,  k=10</m:t>
        </m:r>
      </m:oMath>
    </w:p>
    <w:p w14:paraId="73EB3C42" w14:textId="2241C51A" w:rsidR="00471BB2" w:rsidRDefault="00471BB2" w:rsidP="00471BB2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/>
          </w:rPr>
          <m:t>20%</m:t>
        </m:r>
      </m:oMath>
      <w:r>
        <w:t xml:space="preserve"> novel, </w:t>
      </w:r>
      <m:oMath>
        <m:r>
          <w:rPr>
            <w:rFonts w:ascii="Cambria Math" w:hAnsi="Cambria Math"/>
          </w:rPr>
          <m:t>ε=0.01</m:t>
        </m:r>
      </m:oMath>
    </w:p>
    <w:tbl>
      <w:tblPr>
        <w:tblStyle w:val="TableGrid"/>
        <w:tblW w:w="1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6"/>
        <w:gridCol w:w="5516"/>
      </w:tblGrid>
      <w:tr w:rsidR="006C190C" w14:paraId="0B8513B6" w14:textId="77777777" w:rsidTr="00331B0B">
        <w:trPr>
          <w:trHeight w:val="261"/>
        </w:trPr>
        <w:tc>
          <w:tcPr>
            <w:tcW w:w="5516" w:type="dxa"/>
          </w:tcPr>
          <w:p w14:paraId="19DD7948" w14:textId="2F5AAB59" w:rsidR="006C190C" w:rsidRPr="00331B0B" w:rsidRDefault="000A05E1" w:rsidP="00CB0FDC">
            <w:pPr>
              <w:pStyle w:val="NoSpacing"/>
              <w:rPr>
                <w:rFonts w:ascii="Menlo" w:hAnsi="Menlo" w:cs="Menlo"/>
                <w:color w:val="0E57C4" w:themeColor="background2" w:themeShade="80"/>
              </w:rPr>
            </w:pPr>
            <w:r w:rsidRPr="00331B0B">
              <w:rPr>
                <w:rFonts w:ascii="Menlo" w:hAnsi="Menlo" w:cs="Menlo"/>
                <w:color w:val="0E57C4" w:themeColor="background2" w:themeShade="80"/>
              </w:rPr>
              <w:t>MethodCompare.m</w:t>
            </w:r>
          </w:p>
        </w:tc>
        <w:tc>
          <w:tcPr>
            <w:tcW w:w="5516" w:type="dxa"/>
          </w:tcPr>
          <w:p w14:paraId="60828DC1" w14:textId="77777777" w:rsidR="000A05E1" w:rsidRDefault="000A05E1" w:rsidP="00CB0FDC">
            <w:pPr>
              <w:pStyle w:val="NoSpacing"/>
            </w:pPr>
          </w:p>
        </w:tc>
      </w:tr>
      <w:tr w:rsidR="006C190C" w14:paraId="5B7336CB" w14:textId="77777777" w:rsidTr="00331B0B">
        <w:trPr>
          <w:trHeight w:val="4352"/>
        </w:trPr>
        <w:tc>
          <w:tcPr>
            <w:tcW w:w="5516" w:type="dxa"/>
            <w:tcBorders>
              <w:bottom w:val="single" w:sz="4" w:space="0" w:color="auto"/>
            </w:tcBorders>
          </w:tcPr>
          <w:p w14:paraId="39E52FC3" w14:textId="6784265D" w:rsidR="00CB0FDC" w:rsidRDefault="00CB0FDC" w:rsidP="00CB0FDC">
            <w:pPr>
              <w:pStyle w:val="NoSpacing"/>
            </w:pPr>
            <w:r>
              <w:t>Andrew’s data:</w:t>
            </w:r>
          </w:p>
          <w:p w14:paraId="03F5ADF2" w14:textId="77777777" w:rsidR="00CB0FDC" w:rsidRPr="00DD333E" w:rsidRDefault="00CB0FDC" w:rsidP="00CB0FDC">
            <w:pPr>
              <w:rPr>
                <w:vertAlign w:val="subscript"/>
              </w:rPr>
            </w:pPr>
            <w:r w:rsidRPr="00DD333E">
              <w:rPr>
                <w:noProof/>
                <w:vertAlign w:val="subscript"/>
              </w:rPr>
              <w:drawing>
                <wp:inline distT="0" distB="0" distL="0" distR="0" wp14:anchorId="728C1DD9" wp14:editId="0461F6A9">
                  <wp:extent cx="3237292" cy="2427969"/>
                  <wp:effectExtent l="0" t="0" r="1270" b="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961" cy="2454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2721C" w14:textId="77777777" w:rsidR="00834D38" w:rsidRDefault="00834D38" w:rsidP="00834D38">
            <w:pPr>
              <w:pStyle w:val="NoSpacing"/>
              <w:rPr>
                <w:rFonts w:ascii="Menlo" w:hAnsi="Menlo" w:cs="Menlo"/>
                <w:sz w:val="21"/>
                <w:szCs w:val="21"/>
              </w:rPr>
            </w:pPr>
            <w:r w:rsidRPr="00244891">
              <w:rPr>
                <w:rFonts w:ascii="Menlo" w:hAnsi="Menlo" w:cs="Menlo"/>
                <w:sz w:val="21"/>
                <w:szCs w:val="21"/>
              </w:rPr>
              <w:t>iter_p = 10, iter_nb = 10</w:t>
            </w:r>
          </w:p>
          <w:p w14:paraId="2D38E9A3" w14:textId="0066C64F" w:rsidR="00331B0B" w:rsidRPr="00244891" w:rsidRDefault="00331B0B" w:rsidP="00834D38">
            <w:pPr>
              <w:pStyle w:val="NoSpacing"/>
              <w:rPr>
                <w:rFonts w:ascii="Menlo" w:hAnsi="Menlo" w:cs="Menlo"/>
              </w:rPr>
            </w:pP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14:paraId="2422E623" w14:textId="74A3C4BB" w:rsidR="00CB0FDC" w:rsidRDefault="00CB0FDC" w:rsidP="00CB0FDC">
            <w:pPr>
              <w:pStyle w:val="NoSpacing"/>
            </w:pPr>
            <w:r>
              <w:t>Reproduced data:</w:t>
            </w:r>
          </w:p>
          <w:p w14:paraId="767F608D" w14:textId="77777777" w:rsidR="00CB0FDC" w:rsidRDefault="00CB0FDC" w:rsidP="00CB0FDC">
            <w:r>
              <w:rPr>
                <w:noProof/>
              </w:rPr>
              <w:drawing>
                <wp:inline distT="0" distB="0" distL="0" distR="0" wp14:anchorId="5DD1E15C" wp14:editId="3B343C7D">
                  <wp:extent cx="3236806" cy="2427605"/>
                  <wp:effectExtent l="0" t="0" r="1905" b="0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159" cy="246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7E2C2" w14:textId="1D24D841" w:rsidR="00834D38" w:rsidRPr="00244891" w:rsidRDefault="00834D38" w:rsidP="00244891">
            <w:pPr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  <w:sz w:val="22"/>
                <w:szCs w:val="22"/>
              </w:rPr>
              <w:t xml:space="preserve">iter_p = 10, iter_nb = 10 </w:t>
            </w:r>
          </w:p>
        </w:tc>
      </w:tr>
      <w:tr w:rsidR="000A05E1" w14:paraId="52729D5D" w14:textId="77777777" w:rsidTr="00331B0B">
        <w:trPr>
          <w:trHeight w:val="305"/>
        </w:trPr>
        <w:tc>
          <w:tcPr>
            <w:tcW w:w="5516" w:type="dxa"/>
            <w:tcBorders>
              <w:top w:val="single" w:sz="4" w:space="0" w:color="auto"/>
            </w:tcBorders>
          </w:tcPr>
          <w:p w14:paraId="40EF8A8E" w14:textId="20E5EA4F" w:rsidR="006C190C" w:rsidRPr="00331B0B" w:rsidRDefault="000A05E1" w:rsidP="00CB0FDC">
            <w:pPr>
              <w:pStyle w:val="NoSpacing"/>
              <w:rPr>
                <w:rFonts w:ascii="Menlo" w:hAnsi="Menlo" w:cs="Menlo"/>
                <w:color w:val="0E57C4" w:themeColor="background2" w:themeShade="80"/>
              </w:rPr>
            </w:pPr>
            <w:r w:rsidRPr="00331B0B">
              <w:rPr>
                <w:rFonts w:ascii="Menlo" w:hAnsi="Menlo" w:cs="Menlo"/>
                <w:color w:val="0E57C4" w:themeColor="background2" w:themeShade="80"/>
              </w:rPr>
              <w:t>compare_methods_haploid.m</w:t>
            </w:r>
          </w:p>
        </w:tc>
        <w:tc>
          <w:tcPr>
            <w:tcW w:w="5516" w:type="dxa"/>
            <w:tcBorders>
              <w:top w:val="single" w:sz="4" w:space="0" w:color="auto"/>
            </w:tcBorders>
          </w:tcPr>
          <w:p w14:paraId="40A343F3" w14:textId="77777777" w:rsidR="000A05E1" w:rsidRDefault="000A05E1" w:rsidP="00CB0FDC">
            <w:pPr>
              <w:pStyle w:val="NoSpacing"/>
            </w:pPr>
          </w:p>
        </w:tc>
      </w:tr>
      <w:tr w:rsidR="00834D38" w14:paraId="0939091A" w14:textId="77777777" w:rsidTr="00331B0B">
        <w:trPr>
          <w:trHeight w:val="249"/>
        </w:trPr>
        <w:tc>
          <w:tcPr>
            <w:tcW w:w="5516" w:type="dxa"/>
          </w:tcPr>
          <w:p w14:paraId="7A6A287F" w14:textId="77777777" w:rsidR="00834D38" w:rsidRDefault="00834D38" w:rsidP="00CB0FDC">
            <w:pPr>
              <w:pStyle w:val="NoSpacing"/>
            </w:pPr>
          </w:p>
        </w:tc>
        <w:tc>
          <w:tcPr>
            <w:tcW w:w="5516" w:type="dxa"/>
          </w:tcPr>
          <w:p w14:paraId="55A07F1B" w14:textId="77777777" w:rsidR="00834D38" w:rsidRDefault="00834D38" w:rsidP="00CB0FDC">
            <w:pPr>
              <w:pStyle w:val="NoSpacing"/>
            </w:pPr>
          </w:p>
        </w:tc>
      </w:tr>
      <w:tr w:rsidR="006C190C" w14:paraId="063F15E7" w14:textId="77777777" w:rsidTr="00331B0B">
        <w:trPr>
          <w:trHeight w:val="4506"/>
        </w:trPr>
        <w:tc>
          <w:tcPr>
            <w:tcW w:w="5516" w:type="dxa"/>
          </w:tcPr>
          <w:p w14:paraId="6E314227" w14:textId="77777777" w:rsidR="006C190C" w:rsidRDefault="006C190C" w:rsidP="006C190C">
            <w:pPr>
              <w:pStyle w:val="NoSpacing"/>
            </w:pPr>
            <w:r>
              <w:t>Andrew’s data:</w:t>
            </w:r>
          </w:p>
          <w:p w14:paraId="4152CCA6" w14:textId="77777777" w:rsidR="000A05E1" w:rsidRDefault="000A05E1" w:rsidP="00CB0FD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52D123D" wp14:editId="6A6315D7">
                  <wp:extent cx="3147436" cy="2360577"/>
                  <wp:effectExtent l="0" t="0" r="2540" b="1905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995" cy="238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1CC1B" w14:textId="51904626" w:rsidR="00834D38" w:rsidRPr="00244891" w:rsidRDefault="00834D38" w:rsidP="00834D38">
            <w:pPr>
              <w:pStyle w:val="NoSpacing"/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</w:rPr>
              <w:t>iter_p = 62, iter_nb = 164</w:t>
            </w:r>
          </w:p>
          <w:p w14:paraId="32D6B86E" w14:textId="19648BC5" w:rsidR="00834D38" w:rsidRDefault="00834D38" w:rsidP="00CB0FDC">
            <w:pPr>
              <w:pStyle w:val="NoSpacing"/>
            </w:pPr>
          </w:p>
        </w:tc>
        <w:tc>
          <w:tcPr>
            <w:tcW w:w="5516" w:type="dxa"/>
          </w:tcPr>
          <w:p w14:paraId="5BBB2BA8" w14:textId="77777777" w:rsidR="006C190C" w:rsidRDefault="006C190C" w:rsidP="006C190C">
            <w:pPr>
              <w:pStyle w:val="NoSpacing"/>
            </w:pPr>
            <w:r>
              <w:t>Reproduced data:</w:t>
            </w:r>
          </w:p>
          <w:p w14:paraId="67FEF205" w14:textId="77777777" w:rsidR="000A05E1" w:rsidRDefault="006C190C" w:rsidP="00CB0FD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61B81A9" wp14:editId="5631D257">
                  <wp:extent cx="3077979" cy="2308485"/>
                  <wp:effectExtent l="0" t="0" r="0" b="3175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45" cy="233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8CF38" w14:textId="4469465D" w:rsidR="00834D38" w:rsidRPr="00244891" w:rsidRDefault="00834D38" w:rsidP="00CB0FDC">
            <w:pPr>
              <w:pStyle w:val="NoSpacing"/>
              <w:rPr>
                <w:rFonts w:ascii="Menlo" w:hAnsi="Menlo" w:cs="Menlo"/>
              </w:rPr>
            </w:pPr>
            <w:r w:rsidRPr="00244891">
              <w:rPr>
                <w:rFonts w:ascii="Menlo" w:hAnsi="Menlo" w:cs="Menlo"/>
              </w:rPr>
              <w:t>i</w:t>
            </w:r>
            <w:r w:rsidR="00F01529" w:rsidRPr="00244891">
              <w:rPr>
                <w:rFonts w:ascii="Menlo" w:hAnsi="Menlo" w:cs="Menlo"/>
              </w:rPr>
              <w:t>ter</w:t>
            </w:r>
            <w:r w:rsidRPr="00244891">
              <w:rPr>
                <w:rFonts w:ascii="Menlo" w:hAnsi="Menlo" w:cs="Menlo"/>
              </w:rPr>
              <w:t>_p</w:t>
            </w:r>
            <w:r w:rsidR="00F01529" w:rsidRPr="00244891">
              <w:rPr>
                <w:rFonts w:ascii="Menlo" w:hAnsi="Menlo" w:cs="Menlo"/>
              </w:rPr>
              <w:t xml:space="preserve"> = 5</w:t>
            </w:r>
            <w:r w:rsidRPr="00244891">
              <w:rPr>
                <w:rFonts w:ascii="Menlo" w:hAnsi="Menlo" w:cs="Menlo"/>
              </w:rPr>
              <w:t>, iter_nb = 108</w:t>
            </w:r>
          </w:p>
          <w:p w14:paraId="726E22EF" w14:textId="7E9AFA1F" w:rsidR="00834D38" w:rsidRDefault="00834D38" w:rsidP="00CB0FDC">
            <w:pPr>
              <w:pStyle w:val="NoSpacing"/>
            </w:pPr>
          </w:p>
        </w:tc>
      </w:tr>
    </w:tbl>
    <w:p w14:paraId="04FC8DA9" w14:textId="1BE25C6C" w:rsidR="00010337" w:rsidRDefault="00010337" w:rsidP="00010337"/>
    <w:p w14:paraId="2933E110" w14:textId="3AE43C03" w:rsidR="004D14D2" w:rsidRDefault="004D14D2" w:rsidP="004D14D2">
      <w:pPr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lastRenderedPageBreak/>
        <w:t>Jocelyn’s code</w:t>
      </w:r>
    </w:p>
    <w:p w14:paraId="5B03BBC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Using Andrews data </w:t>
      </w:r>
    </w:p>
    <w:p w14:paraId="39486B9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2A54113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Beginning NEBULA Reconstruction    @ 16: 9 03/09/2022 =</w:t>
      </w:r>
    </w:p>
    <w:p w14:paraId="7626306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321B675D" w14:textId="61B3F5CA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=</w:t>
      </w:r>
    </w:p>
    <w:p w14:paraId="6059182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550060F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1.477095e-02, Obj:  3.5334e+01,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1.9610e+01, Err:  8.4764e-01</w:t>
      </w:r>
    </w:p>
    <w:p w14:paraId="0A93D00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6.0802e-01,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4.4038e+03,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2.2019e+03, Time: 1.730832e-02, Obj:  3.5311e+01,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6.4970e-02, Err:  8.4820e-01</w:t>
      </w:r>
    </w:p>
    <w:p w14:paraId="63A135A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2.2140e+00,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1.2079e+03,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6.0393e+02, Time: 1.864249e-02, Obj:  3.5248e+01,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1.7872e-01, Err:  8.5036e-01</w:t>
      </w:r>
    </w:p>
    <w:p w14:paraId="3A94F51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1.9701e+00,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1.3382e+03,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6.6912e+02, Time: 1.966430e-02, Obj:  3.5229e+01,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5.4156e-02, Err:  8.5242e-01</w:t>
      </w:r>
    </w:p>
    <w:p w14:paraId="7F8BDCA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1.8103e+00,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1.4357e+03,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7.1787e+02, Time: 2.340214e-02, Obj:  3.5245e+01,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4.6441e-02, Err:  8.5441e-01</w:t>
      </w:r>
    </w:p>
    <w:p w14:paraId="339DF12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4D3A2FD3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NEBULA Reconstruction    @ 16: 9 03/09/2022 =</w:t>
      </w:r>
    </w:p>
    <w:p w14:paraId="4C49A1B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3FCEEC09" w14:textId="352A8BEE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  Tau:     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=</w:t>
      </w:r>
    </w:p>
    <w:p w14:paraId="0041F25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7CFA7148" w14:textId="0B9BE938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2ED8BF29" w14:textId="37929475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Beginning NEBULA Reconstruction    @ 16: 9 03/09/2022 </w:t>
      </w:r>
      <w:r w:rsidR="0043631A">
        <w:rPr>
          <w:rFonts w:ascii="Menlo" w:hAnsi="Menlo" w:cs="Menlo"/>
          <w:sz w:val="11"/>
          <w:szCs w:val="11"/>
        </w:rPr>
        <w:t xml:space="preserve">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4C2A4E40" w14:textId="14FDB785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=</w:t>
      </w:r>
    </w:p>
    <w:p w14:paraId="0E08DC99" w14:textId="2FDE8AC0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    =</w:t>
      </w:r>
    </w:p>
    <w:p w14:paraId="050389EA" w14:textId="1BBE7FBD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</w:t>
      </w:r>
    </w:p>
    <w:p w14:paraId="73CE8F8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5.333866e-03, Obj:  1.1130e+02,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7.4907e+00, Err:  8.4764e-01</w:t>
      </w:r>
    </w:p>
    <w:p w14:paraId="5666013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5.2240e+01,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3.4405e+01,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1.7203e+01, Time: 1.405224e-02, Obj:  1.0926e+02,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1.8326e+00, Err:  8.9814e-01</w:t>
      </w:r>
    </w:p>
    <w:p w14:paraId="224A8C7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9.9571e+00,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1.1732e+02,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5.8660e+01, Time: 1.456793e-02, Obj:  1.1259e+02,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3.0461e+00, Err:  8.9819e-01</w:t>
      </w:r>
    </w:p>
    <w:p w14:paraId="20FB0B5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6.3058e+00,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6.6654e+01,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3.3327e+01, Time: 1.483367e-02, Obj:  1.1403e+02,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1.2824e+00, Err:  8.9685e-01</w:t>
      </w:r>
    </w:p>
    <w:p w14:paraId="59EDFFB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5.8157e+00,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4.6059e+01,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2.3030e+01, Time: 1.609614e-02, Obj:  1.1572e+02,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1.4759e+00, Err:  8.9718e-01</w:t>
      </w:r>
    </w:p>
    <w:p w14:paraId="1A77C86E" w14:textId="74D53F49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</w:t>
      </w:r>
    </w:p>
    <w:p w14:paraId="0050D93D" w14:textId="01265BF1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Completed NEBULA Reconstruction    @ 16: 9 03/09/2022 </w:t>
      </w:r>
      <w:r w:rsidR="0043631A">
        <w:rPr>
          <w:rFonts w:ascii="Menlo" w:hAnsi="Menlo" w:cs="Menlo"/>
          <w:sz w:val="11"/>
          <w:szCs w:val="11"/>
        </w:rPr>
        <w:t xml:space="preserve">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38AAB242" w14:textId="37A1E606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=</w:t>
      </w:r>
    </w:p>
    <w:p w14:paraId="07855131" w14:textId="67BC3848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  Tau:     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=</w:t>
      </w:r>
    </w:p>
    <w:p w14:paraId="2088840B" w14:textId="0CC8C7EC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</w:t>
      </w:r>
    </w:p>
    <w:p w14:paraId="3C8AD5A3" w14:textId="7D272697" w:rsidR="004D14D2" w:rsidRDefault="004D14D2" w:rsidP="00B93953">
      <w:pPr>
        <w:pBdr>
          <w:bottom w:val="double" w:sz="6" w:space="1" w:color="auto"/>
        </w:pBdr>
        <w:rPr>
          <w:rFonts w:ascii="Menlo" w:hAnsi="Menlo" w:cs="Menlo"/>
          <w:sz w:val="11"/>
          <w:szCs w:val="11"/>
        </w:rPr>
      </w:pPr>
    </w:p>
    <w:p w14:paraId="4D8B9AE6" w14:textId="6DB6C250" w:rsidR="00B93953" w:rsidRDefault="0043631A" w:rsidP="00B93953">
      <w:pPr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t>Jocelyn’s code – putting back Andrew’s code</w:t>
      </w:r>
    </w:p>
    <w:p w14:paraId="56B6C1BE" w14:textId="0F3972EE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Using Andrews data </w:t>
      </w:r>
    </w:p>
    <w:p w14:paraId="3C3384C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1F793EE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Beginning NEBULA Reconstruction    @ 16:19 03/09/2022 =</w:t>
      </w:r>
    </w:p>
    <w:p w14:paraId="096DF1E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59E57B7D" w14:textId="0DAA68A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=</w:t>
      </w:r>
    </w:p>
    <w:p w14:paraId="53BF4513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6BC9BB7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1.838916e-02, Obj:  1.3139e+01,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5.5525e+01, Err:  8.4764e-01</w:t>
      </w:r>
    </w:p>
    <w:p w14:paraId="352AEFE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1.9864e+01,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1.3762e+02,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6.8810e+01, Time: 1.997442e-02, Obj:  1.4583e+01,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1.0992e+01, Err:  8.5616e-01</w:t>
      </w:r>
    </w:p>
    <w:p w14:paraId="4B43031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1.2703e+01,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1.4442e+02,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7.2210e+01, Time: 2.081163e-02, Obj:  1.6862e+01,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1.5633e+01, Err:  8.6559e-01</w:t>
      </w:r>
    </w:p>
    <w:p w14:paraId="64DA080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1.8416e+01,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9.0297e+01,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4.5148e+01, Time: 2.148836e-02, Obj:  2.8648e+01,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6.9894e+01, Err:  8.7612e-01</w:t>
      </w:r>
    </w:p>
    <w:p w14:paraId="1B72043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2.1402e-01,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5.7139e+05,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2.8570e+05, Time: 2.782810e-02, Obj:  2.6070e+01,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8.9988e+00, Err:  8.7613e-01</w:t>
      </w:r>
    </w:p>
    <w:p w14:paraId="0018F433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585CF4C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NEBULA Reconstruction    @ 16:19 03/09/2022 =</w:t>
      </w:r>
    </w:p>
    <w:p w14:paraId="0128907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0C3A7ECC" w14:textId="5D7D7FD2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  Tau:     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=</w:t>
      </w:r>
    </w:p>
    <w:p w14:paraId="3B1F049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00102B2" w14:textId="75B825F2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31D12801" w14:textId="3494AEF9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Beginning NEBULA Reconstruction    @ 16:19 03/09/2022 </w:t>
      </w:r>
      <w:r w:rsidR="0043631A">
        <w:rPr>
          <w:rFonts w:ascii="Menlo" w:hAnsi="Menlo" w:cs="Menlo"/>
          <w:sz w:val="11"/>
          <w:szCs w:val="11"/>
        </w:rPr>
        <w:t xml:space="preserve">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3FF870D3" w14:textId="0F1E0DDF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negative binomial         Penalty: </w:t>
      </w:r>
      <w:proofErr w:type="gramStart"/>
      <w:r w:rsidRPr="00B93953">
        <w:rPr>
          <w:rFonts w:ascii="Menlo" w:hAnsi="Menlo" w:cs="Menlo"/>
          <w:sz w:val="11"/>
          <w:szCs w:val="11"/>
        </w:rPr>
        <w:t>Canonica</w:t>
      </w:r>
      <w:r w:rsidR="0043631A">
        <w:rPr>
          <w:rFonts w:ascii="Menlo" w:hAnsi="Menlo" w:cs="Menlo"/>
          <w:sz w:val="11"/>
          <w:szCs w:val="11"/>
        </w:rPr>
        <w:t>l</w:t>
      </w:r>
      <w:r w:rsidRPr="00B93953">
        <w:rPr>
          <w:rFonts w:ascii="Menlo" w:hAnsi="Menlo" w:cs="Menlo"/>
          <w:sz w:val="11"/>
          <w:szCs w:val="11"/>
        </w:rPr>
        <w:t xml:space="preserve">  =</w:t>
      </w:r>
      <w:proofErr w:type="gramEnd"/>
    </w:p>
    <w:p w14:paraId="390D2CEA" w14:textId="5B53EAB6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>:   1.00e+</w:t>
      </w:r>
      <w:proofErr w:type="gramStart"/>
      <w:r w:rsidRPr="00B93953">
        <w:rPr>
          <w:rFonts w:ascii="Menlo" w:hAnsi="Menlo" w:cs="Menlo"/>
          <w:sz w:val="11"/>
          <w:szCs w:val="11"/>
        </w:rPr>
        <w:t>00  ,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>: 5       =</w:t>
      </w:r>
    </w:p>
    <w:p w14:paraId="4980D3D1" w14:textId="6F961D53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6E4AC55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1.2112e+02,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2.5353e+30,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1.2677e+30, Time: 6.959384e-03, Obj:  8.9104e+01,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2.5939e+01, Err:  8.4764e-01</w:t>
      </w:r>
    </w:p>
    <w:p w14:paraId="4581F20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2.3285e+01,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1.3762e+02,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6.8810e+01, Time: 1.471888e-02, Obj:  8.8605e+01,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5.6034e-01, Err:  8.5659e-01</w:t>
      </w:r>
    </w:p>
    <w:p w14:paraId="252EB26A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1.8291e+01,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1.6070e+02,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8.0348e+01, Time: 1.751277e-02, Obj:  8.8491e+01,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1.2854e-01, Err:  8.6970e-01</w:t>
      </w:r>
    </w:p>
    <w:p w14:paraId="0B7F450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2.6698e+01,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1.0064e+02,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5.0322e+01, Time: 1.794011e-02, Obj:  9.1088e+01,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2.9347e+00, Err:  8.8431e-01</w:t>
      </w:r>
    </w:p>
    <w:p w14:paraId="2C870F8E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6.1830e+00,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5.3468e+02,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2.6734e+02, Time: 1.882329e-02, Obj:  9.0474e+01,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6.7414e-01, Err:  8.8835e-01</w:t>
      </w:r>
    </w:p>
    <w:p w14:paraId="546C8C68" w14:textId="29E349F1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 w:rsidRPr="00B93953">
        <w:rPr>
          <w:rFonts w:ascii="Menlo" w:hAnsi="Menlo" w:cs="Menlo"/>
          <w:sz w:val="11"/>
          <w:szCs w:val="11"/>
        </w:rPr>
        <w:t>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6353591B" w14:textId="6D08919F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Completed NEBULA Reconstruction    @ 16:19 03/09/2022 </w:t>
      </w:r>
      <w:r w:rsidR="0043631A">
        <w:rPr>
          <w:rFonts w:ascii="Menlo" w:hAnsi="Menlo" w:cs="Menlo"/>
          <w:sz w:val="11"/>
          <w:szCs w:val="11"/>
        </w:rPr>
        <w:t xml:space="preserve">  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0F8E4D28" w14:textId="0D2F8F88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negative binomial         Penalty: Canonical    =</w:t>
      </w:r>
    </w:p>
    <w:p w14:paraId="6132C408" w14:textId="352BF1C0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Tau:        1.00e+00  , 1.00e+01  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=</w:t>
      </w:r>
    </w:p>
    <w:p w14:paraId="62007B0B" w14:textId="0F98653E" w:rsid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 w:rsidRPr="00B93953">
        <w:rPr>
          <w:rFonts w:ascii="Menlo" w:hAnsi="Menlo" w:cs="Menlo"/>
          <w:sz w:val="11"/>
          <w:szCs w:val="11"/>
        </w:rPr>
        <w:t>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5B7221EC" w14:textId="77777777" w:rsidR="00B93953" w:rsidRDefault="00B93953" w:rsidP="004D14D2">
      <w:pPr>
        <w:pBdr>
          <w:bottom w:val="double" w:sz="6" w:space="1" w:color="auto"/>
        </w:pBdr>
        <w:rPr>
          <w:rFonts w:ascii="Menlo" w:hAnsi="Menlo" w:cs="Menlo"/>
          <w:sz w:val="11"/>
          <w:szCs w:val="11"/>
        </w:rPr>
      </w:pPr>
    </w:p>
    <w:p w14:paraId="4E3224AE" w14:textId="77777777" w:rsidR="00B93953" w:rsidRDefault="00B93953" w:rsidP="004D14D2">
      <w:pPr>
        <w:rPr>
          <w:rFonts w:ascii="Menlo" w:hAnsi="Menlo" w:cs="Menlo"/>
          <w:sz w:val="11"/>
          <w:szCs w:val="11"/>
        </w:rPr>
      </w:pPr>
    </w:p>
    <w:p w14:paraId="6FC57C87" w14:textId="448C3A45" w:rsidR="004D14D2" w:rsidRDefault="004D14D2" w:rsidP="004D14D2">
      <w:pPr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t>Andrew’s code</w:t>
      </w:r>
    </w:p>
    <w:p w14:paraId="0D279F1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Using Andrews data </w:t>
      </w:r>
    </w:p>
    <w:p w14:paraId="440F8B20" w14:textId="6D32D341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23592CEF" w14:textId="1A66545F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Beginning SPIRAL Reconstruction    @ 16:18 03/09/2022 </w:t>
      </w:r>
      <w:r w:rsidR="0043631A">
        <w:rPr>
          <w:rFonts w:ascii="Menlo" w:hAnsi="Menlo" w:cs="Menlo"/>
          <w:sz w:val="11"/>
          <w:szCs w:val="11"/>
        </w:rPr>
        <w:t xml:space="preserve">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2F1D8C4A" w14:textId="3BC39A26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Poisson          Penalty: Canonical      </w:t>
      </w:r>
      <w:r w:rsidR="0043631A">
        <w:rPr>
          <w:rFonts w:ascii="Menlo" w:hAnsi="Menlo" w:cs="Menlo"/>
          <w:sz w:val="11"/>
          <w:szCs w:val="11"/>
        </w:rPr>
        <w:t xml:space="preserve">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1B9BC6F4" w14:textId="69269E83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    1.00000e+00, 1.00000e+01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5 </w:t>
      </w:r>
      <w:r w:rsidR="0043631A">
        <w:rPr>
          <w:rFonts w:ascii="Menlo" w:hAnsi="Menlo" w:cs="Menlo"/>
          <w:sz w:val="11"/>
          <w:szCs w:val="11"/>
        </w:rPr>
        <w:t>=</w:t>
      </w:r>
      <w:r w:rsidRPr="00B93953">
        <w:rPr>
          <w:rFonts w:ascii="Menlo" w:hAnsi="Menlo" w:cs="Menlo"/>
          <w:sz w:val="11"/>
          <w:szCs w:val="11"/>
        </w:rPr>
        <w:t xml:space="preserve">            </w:t>
      </w:r>
    </w:p>
    <w:p w14:paraId="422C50D6" w14:textId="68202B50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3926058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1.0408e+02,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1.2800e+02,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6.4000e+01, Time: 3.751398e-03, Obj:  2.4732e+00,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9.1628e+01, Err:  7.2672e-01</w:t>
      </w:r>
    </w:p>
    <w:p w14:paraId="02AFA39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2.8009e+01,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1.6103e+02,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8.0514e+01, Time: 7.277527e-03, Obj:  9.5496e+00,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2.8613e+02, Err:  7.1929e-01</w:t>
      </w:r>
    </w:p>
    <w:p w14:paraId="27241952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3.0679e+01,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5.7150e+01,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2.8575e+01, Time: 1.034783e-02, Obj: -7.4693e+00,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1.7822e+02, Err:  7.1883e-01</w:t>
      </w:r>
    </w:p>
    <w:p w14:paraId="2EEC387B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1.6669e+00,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7.8927e+02,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3.9463e+02, Time: 1.072595e-02, Obj: -7.8884e+00,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5.6106e+00, Err:  7.1781e-01</w:t>
      </w:r>
    </w:p>
    <w:p w14:paraId="373FA16C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1.4281e+00,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4.1071e+02,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2.0535e+02, Time: 1.093751e-02, Obj: -8.1585e+00,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3.4240e+00, Err:  7.1736e-01</w:t>
      </w:r>
    </w:p>
    <w:p w14:paraId="1F2084CD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D937AC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SPIRAL Reconstruction    @ 16:18 03/09/2022 =</w:t>
      </w:r>
    </w:p>
    <w:p w14:paraId="5DD9D0A6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>: Poisson          Penalty: Canonical      =</w:t>
      </w:r>
    </w:p>
    <w:p w14:paraId="08265E87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Tau:       1.00000e+00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     =</w:t>
      </w:r>
    </w:p>
    <w:p w14:paraId="43051BF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360D9730" w14:textId="0A634C25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426DCD7A" w14:textId="418B73D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Beginning SPIRAL Reconstruction    @ 16:18 03/09/2022 </w:t>
      </w:r>
      <w:r w:rsidR="0043631A">
        <w:rPr>
          <w:rFonts w:ascii="Menlo" w:hAnsi="Menlo" w:cs="Menlo"/>
          <w:sz w:val="11"/>
          <w:szCs w:val="11"/>
        </w:rPr>
        <w:t xml:space="preserve">     </w:t>
      </w:r>
      <w:r w:rsidRPr="00B93953">
        <w:rPr>
          <w:rFonts w:ascii="Menlo" w:hAnsi="Menlo" w:cs="Menlo"/>
          <w:sz w:val="11"/>
          <w:szCs w:val="11"/>
        </w:rPr>
        <w:t>=</w:t>
      </w:r>
    </w:p>
    <w:p w14:paraId="09708E46" w14:textId="3A1FBAD8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Negative Binomial         Penalty: </w:t>
      </w:r>
      <w:proofErr w:type="gramStart"/>
      <w:r w:rsidRPr="00B93953">
        <w:rPr>
          <w:rFonts w:ascii="Menlo" w:hAnsi="Menlo" w:cs="Menlo"/>
          <w:sz w:val="11"/>
          <w:szCs w:val="11"/>
        </w:rPr>
        <w:t xml:space="preserve">Canonical  </w:t>
      </w:r>
      <w:r w:rsidR="0043631A">
        <w:rPr>
          <w:rFonts w:ascii="Menlo" w:hAnsi="Menlo" w:cs="Menlo"/>
          <w:sz w:val="11"/>
          <w:szCs w:val="11"/>
        </w:rPr>
        <w:t>=</w:t>
      </w:r>
      <w:proofErr w:type="gramEnd"/>
      <w:r w:rsidRPr="00B93953">
        <w:rPr>
          <w:rFonts w:ascii="Menlo" w:hAnsi="Menlo" w:cs="Menlo"/>
          <w:sz w:val="11"/>
          <w:szCs w:val="11"/>
        </w:rPr>
        <w:t xml:space="preserve">    </w:t>
      </w:r>
    </w:p>
    <w:p w14:paraId="3E0EDBD0" w14:textId="6E4FBE51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 </w:t>
      </w:r>
      <w:proofErr w:type="spellStart"/>
      <w:r w:rsidRPr="00B93953">
        <w:rPr>
          <w:rFonts w:ascii="Menlo" w:hAnsi="Menlo" w:cs="Menlo"/>
          <w:sz w:val="11"/>
          <w:szCs w:val="11"/>
        </w:rPr>
        <w:t>Vals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    1.00000e+00, 1.00000e+01      </w:t>
      </w:r>
      <w:proofErr w:type="spellStart"/>
      <w:r w:rsidRPr="00B93953">
        <w:rPr>
          <w:rFonts w:ascii="Menlo" w:hAnsi="Menlo" w:cs="Menlo"/>
          <w:sz w:val="11"/>
          <w:szCs w:val="11"/>
        </w:rPr>
        <w:t>Maxiter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5 </w:t>
      </w:r>
      <w:r w:rsidR="0043631A">
        <w:rPr>
          <w:rFonts w:ascii="Menlo" w:hAnsi="Menlo" w:cs="Menlo"/>
          <w:sz w:val="11"/>
          <w:szCs w:val="11"/>
        </w:rPr>
        <w:t>=</w:t>
      </w:r>
      <w:r w:rsidRPr="00B93953">
        <w:rPr>
          <w:rFonts w:ascii="Menlo" w:hAnsi="Menlo" w:cs="Menlo"/>
          <w:sz w:val="11"/>
          <w:szCs w:val="11"/>
        </w:rPr>
        <w:t xml:space="preserve">             </w:t>
      </w:r>
    </w:p>
    <w:p w14:paraId="5B137FDF" w14:textId="1CD5335A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  <w:r w:rsidR="0043631A">
        <w:rPr>
          <w:rFonts w:ascii="Menlo" w:hAnsi="Menlo" w:cs="Menlo"/>
          <w:sz w:val="11"/>
          <w:szCs w:val="11"/>
        </w:rPr>
        <w:t>=====</w:t>
      </w:r>
    </w:p>
    <w:p w14:paraId="161D6887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1, ||dx||%:  1.0499e+02,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1.2800e+02,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6.4000e+01, Time: 9.769748e-03, Obj:  8.3462e+01,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3.0629e+01, Err:  7.2838e-01</w:t>
      </w:r>
    </w:p>
    <w:p w14:paraId="013FC6B5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2, ||dx||%:  2.8045e+01,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1.2175e+02,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6.0877e+01, Time: 1.406550e-02, Obj:  8.4617e+01,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1.3836e+00, Err:  7.2311e-01</w:t>
      </w:r>
    </w:p>
    <w:p w14:paraId="06B6C20F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3, ||dx||%:  4.2879e+01,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4.0545e+01,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2.0273e+01, Time: 1.595697e-02, Obj:  6.5531e+01,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2.2556e+01, Err:  7.5853e-01</w:t>
      </w:r>
    </w:p>
    <w:p w14:paraId="2C3F64B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4, ||dx||%:  2.1253e+00,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4.1691e+02,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2.0846e+02, Time: 1.669565e-02, Obj:  6.5173e+01,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5.4601e-01, Err:  7.5812e-01</w:t>
      </w:r>
    </w:p>
    <w:p w14:paraId="17066B80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 5, ||dx||%:  3.9432e+00,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 1.5634e+02, </w:t>
      </w:r>
      <w:proofErr w:type="spellStart"/>
      <w:r w:rsidRPr="00B93953">
        <w:rPr>
          <w:rFonts w:ascii="Menlo" w:hAnsi="Menlo" w:cs="Menlo"/>
          <w:sz w:val="11"/>
          <w:szCs w:val="11"/>
        </w:rPr>
        <w:t>Alph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 Acc:  7.8171e+01, Time: 2.055550e-02, Obj:  6.4569e+01, </w:t>
      </w:r>
      <w:proofErr w:type="spellStart"/>
      <w:r w:rsidRPr="00B93953">
        <w:rPr>
          <w:rFonts w:ascii="Menlo" w:hAnsi="Menlo" w:cs="Menlo"/>
          <w:sz w:val="11"/>
          <w:szCs w:val="11"/>
        </w:rPr>
        <w:t>dObj</w:t>
      </w:r>
      <w:proofErr w:type="spellEnd"/>
      <w:r w:rsidRPr="00B93953">
        <w:rPr>
          <w:rFonts w:ascii="Menlo" w:hAnsi="Menlo" w:cs="Menlo"/>
          <w:sz w:val="11"/>
          <w:szCs w:val="11"/>
        </w:rPr>
        <w:t>%:  9.2760e-01, Err:  7.5918e-01</w:t>
      </w:r>
    </w:p>
    <w:p w14:paraId="6C56C821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58488C24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 Completed SPIRAL Reconstruction    @ 16:18 03/09/2022 =</w:t>
      </w:r>
    </w:p>
    <w:p w14:paraId="723523C2" w14:textId="58C15A19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</w:t>
      </w:r>
      <w:proofErr w:type="spellStart"/>
      <w:r w:rsidRPr="00B93953">
        <w:rPr>
          <w:rFonts w:ascii="Menlo" w:hAnsi="Menlo" w:cs="Menlo"/>
          <w:sz w:val="11"/>
          <w:szCs w:val="11"/>
        </w:rPr>
        <w:t>Noisetype</w:t>
      </w:r>
      <w:proofErr w:type="spellEnd"/>
      <w:r w:rsidRPr="00B93953">
        <w:rPr>
          <w:rFonts w:ascii="Menlo" w:hAnsi="Menlo" w:cs="Menlo"/>
          <w:sz w:val="11"/>
          <w:szCs w:val="11"/>
        </w:rPr>
        <w:t xml:space="preserve">: Negative Binomial         Penalty: Canonical      </w:t>
      </w:r>
    </w:p>
    <w:p w14:paraId="7BA9ABC7" w14:textId="77777777" w:rsidR="00B93953" w:rsidRPr="00B93953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 xml:space="preserve">=   Tau:       1.00000e+00      </w:t>
      </w:r>
      <w:proofErr w:type="spellStart"/>
      <w:r w:rsidRPr="00B93953">
        <w:rPr>
          <w:rFonts w:ascii="Menlo" w:hAnsi="Menlo" w:cs="Menlo"/>
          <w:sz w:val="11"/>
          <w:szCs w:val="11"/>
        </w:rPr>
        <w:t>Iter</w:t>
      </w:r>
      <w:proofErr w:type="spellEnd"/>
      <w:r w:rsidRPr="00B93953">
        <w:rPr>
          <w:rFonts w:ascii="Menlo" w:hAnsi="Menlo" w:cs="Menlo"/>
          <w:sz w:val="11"/>
          <w:szCs w:val="11"/>
        </w:rPr>
        <w:t>:    5              =</w:t>
      </w:r>
    </w:p>
    <w:p w14:paraId="62C54960" w14:textId="3D2CC8AD" w:rsidR="00223D44" w:rsidRDefault="00B93953" w:rsidP="00B93953">
      <w:pPr>
        <w:rPr>
          <w:rFonts w:ascii="Menlo" w:hAnsi="Menlo" w:cs="Menlo"/>
          <w:sz w:val="11"/>
          <w:szCs w:val="11"/>
        </w:rPr>
      </w:pPr>
      <w:r w:rsidRPr="00B93953">
        <w:rPr>
          <w:rFonts w:ascii="Menlo" w:hAnsi="Menlo" w:cs="Menlo"/>
          <w:sz w:val="11"/>
          <w:szCs w:val="11"/>
        </w:rPr>
        <w:t>=========================================================</w:t>
      </w:r>
    </w:p>
    <w:p w14:paraId="7A1B61A5" w14:textId="77777777" w:rsidR="00223D44" w:rsidRDefault="00223D44">
      <w:pPr>
        <w:spacing w:after="200" w:line="276" w:lineRule="auto"/>
        <w:rPr>
          <w:rFonts w:ascii="Menlo" w:hAnsi="Menlo" w:cs="Menlo"/>
          <w:sz w:val="11"/>
          <w:szCs w:val="11"/>
        </w:rPr>
      </w:pPr>
      <w:r>
        <w:rPr>
          <w:rFonts w:ascii="Menlo" w:hAnsi="Menlo" w:cs="Menlo"/>
          <w:sz w:val="11"/>
          <w:szCs w:val="11"/>
        </w:rPr>
        <w:br w:type="page"/>
      </w:r>
    </w:p>
    <w:p w14:paraId="077DFE1E" w14:textId="77777777" w:rsidR="00223D44" w:rsidRPr="00BB51DE" w:rsidRDefault="00223D44" w:rsidP="00223D44">
      <w:pPr>
        <w:pStyle w:val="Heading1"/>
        <w:spacing w:before="0"/>
        <w:rPr>
          <w:b w:val="0"/>
          <w:bCs w:val="0"/>
        </w:rPr>
      </w:pPr>
      <w:r w:rsidRPr="00BB51DE">
        <w:rPr>
          <w:b w:val="0"/>
          <w:bCs w:val="0"/>
        </w:rPr>
        <w:lastRenderedPageBreak/>
        <w:t>April 5, 2022</w:t>
      </w:r>
    </w:p>
    <w:p w14:paraId="078A6C17" w14:textId="5ACE0C5B" w:rsidR="00223D44" w:rsidRDefault="00223D44" w:rsidP="00223D44">
      <w:pPr>
        <w:pStyle w:val="Heading1"/>
        <w:spacing w:before="0"/>
      </w:pPr>
      <w:r>
        <w:t>Results of reproducing Andrew’s code:</w:t>
      </w:r>
    </w:p>
    <w:p w14:paraId="182E2421" w14:textId="61C04D7C" w:rsidR="004D14D2" w:rsidRDefault="00107AD2" w:rsidP="00223D44">
      <w:r>
        <w:rPr>
          <w:noProof/>
        </w:rPr>
        <w:drawing>
          <wp:inline distT="0" distB="0" distL="0" distR="0" wp14:anchorId="0DF51918" wp14:editId="18EE423C">
            <wp:extent cx="3249687" cy="2437265"/>
            <wp:effectExtent l="0" t="0" r="1905" b="127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00" cy="24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A3F7EF5" wp14:editId="25349F12">
            <wp:extent cx="3215390" cy="2411542"/>
            <wp:effectExtent l="0" t="0" r="0" b="190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63" cy="24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7945" w14:textId="596A001F" w:rsidR="00107AD2" w:rsidRDefault="00107AD2" w:rsidP="00A05D07">
      <w:r>
        <w:t>Both algorithms took 42 iterations for Poisson and 81 iterations for Negative Binomial</w:t>
      </w:r>
    </w:p>
    <w:p w14:paraId="529393DB" w14:textId="77777777" w:rsidR="00A05D07" w:rsidRDefault="00A05D07" w:rsidP="00A05D07"/>
    <w:p w14:paraId="41EAE268" w14:textId="7878C40F" w:rsidR="00107AD2" w:rsidRDefault="00107AD2" w:rsidP="00A05D07">
      <w:r>
        <w:t>Joce</w:t>
      </w:r>
      <w:r w:rsidR="00FE1D63">
        <w:t>lyn Poisson</w:t>
      </w:r>
      <w:r>
        <w:t>:</w:t>
      </w:r>
    </w:p>
    <w:p w14:paraId="3EB32B0E" w14:textId="43181791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55947788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 Beginning NEBULA Reconstruction    @ 10:18 04/05/2022 =</w:t>
      </w:r>
    </w:p>
    <w:p w14:paraId="3BBA83A8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Noisetype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poisson          Penalty: Canonical      =</w:t>
      </w:r>
    </w:p>
    <w:p w14:paraId="7D59A968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Reg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Vals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 1.000   </w:t>
      </w:r>
      <w:proofErr w:type="gramStart"/>
      <w:r w:rsidRPr="00FE1D63">
        <w:rPr>
          <w:color w:val="0E57C4" w:themeColor="background2" w:themeShade="80"/>
          <w:sz w:val="16"/>
          <w:szCs w:val="16"/>
        </w:rPr>
        <w:t xml:space="preserve">  ,</w:t>
      </w:r>
      <w:proofErr w:type="gramEnd"/>
      <w:r w:rsidRPr="00FE1D63">
        <w:rPr>
          <w:color w:val="0E57C4" w:themeColor="background2" w:themeShade="80"/>
          <w:sz w:val="16"/>
          <w:szCs w:val="16"/>
        </w:rPr>
        <w:t xml:space="preserve"> 10.000       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Maxiter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1000           =</w:t>
      </w:r>
    </w:p>
    <w:p w14:paraId="73C4F1C4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657BD720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10, ||dx||%:  1.9392e+00,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9.9178e+02,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4.9589e+02, Time: 2.966106e-02, Obj: -1.0810e+01,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7.5098e+00, Err:  7.4306e-01</w:t>
      </w:r>
    </w:p>
    <w:p w14:paraId="5AF8C841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20, ||dx||%:  1.4605e+00,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8.2498e+03,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4.1249e+03, Time: 3.280388e-02, Obj: -1.1914e+01,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4.4573e+01, Err:  7.9861e-01</w:t>
      </w:r>
    </w:p>
    <w:p w14:paraId="15275975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30, ||dx||%:  1.2961e-02,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9.9455e+01,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4.9728e+01, Time: 3.435693e-02, Obj: -1.3519e+01,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5.2871e-05, Err:  7.9111e-01</w:t>
      </w:r>
    </w:p>
    <w:p w14:paraId="219F89F0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40, ||dx||%:  3.0103e-05,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2.7902e+01,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1.3951e+01, Time: 3.543938e-02, Obj: -1.3519e+01,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1.0551e-11, Err:  7.9112e-01</w:t>
      </w:r>
    </w:p>
    <w:p w14:paraId="007B8B04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1E90CF3A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 Completed NEBULA Reconstruction    @ 10:18 04/05/2022 =</w:t>
      </w:r>
    </w:p>
    <w:p w14:paraId="346AB572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Noisetype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poisson          Penalty: Canonical      =</w:t>
      </w:r>
    </w:p>
    <w:p w14:paraId="5D2D5784" w14:textId="15ECB9C9" w:rsidR="00FE1D63" w:rsidRPr="00FE1D63" w:rsidRDefault="00107AD2" w:rsidP="00FE1D63">
      <w:pPr>
        <w:pStyle w:val="ListParagraph"/>
        <w:pBdr>
          <w:bottom w:val="double" w:sz="6" w:space="1" w:color="auto"/>
        </w:pBdr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Reg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Vals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 1.00    </w:t>
      </w:r>
      <w:proofErr w:type="gramStart"/>
      <w:r w:rsidRPr="00FE1D63">
        <w:rPr>
          <w:color w:val="0E57C4" w:themeColor="background2" w:themeShade="80"/>
          <w:sz w:val="16"/>
          <w:szCs w:val="16"/>
        </w:rPr>
        <w:t xml:space="preserve">  ,</w:t>
      </w:r>
      <w:proofErr w:type="gramEnd"/>
      <w:r w:rsidRPr="00FE1D63">
        <w:rPr>
          <w:color w:val="0E57C4" w:themeColor="background2" w:themeShade="80"/>
          <w:sz w:val="16"/>
          <w:szCs w:val="16"/>
        </w:rPr>
        <w:t xml:space="preserve"> 10.00        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   42             =</w:t>
      </w:r>
    </w:p>
    <w:p w14:paraId="53B3AE4F" w14:textId="4AACAB1D" w:rsidR="00FE1D63" w:rsidRPr="00FE1D63" w:rsidRDefault="00FE1D63" w:rsidP="00A05D07">
      <w:r w:rsidRPr="00FE1D63">
        <w:t>Andrew Poisson:</w:t>
      </w:r>
    </w:p>
    <w:p w14:paraId="2F32E890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4F10AA50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 Beginning SPIRAL Reconstruction    @ 10:21 04/05/2022 =</w:t>
      </w:r>
    </w:p>
    <w:p w14:paraId="4D629C46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</w:t>
      </w:r>
      <w:proofErr w:type="spellStart"/>
      <w:r w:rsidRPr="00FE1D63">
        <w:rPr>
          <w:color w:val="C00000"/>
          <w:sz w:val="16"/>
          <w:szCs w:val="16"/>
        </w:rPr>
        <w:t>Noisetype</w:t>
      </w:r>
      <w:proofErr w:type="spellEnd"/>
      <w:r w:rsidRPr="00FE1D63">
        <w:rPr>
          <w:color w:val="C00000"/>
          <w:sz w:val="16"/>
          <w:szCs w:val="16"/>
        </w:rPr>
        <w:t>: Poisson          Penalty: Canonical      =</w:t>
      </w:r>
    </w:p>
    <w:p w14:paraId="5B1201C5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Tau </w:t>
      </w:r>
      <w:proofErr w:type="spellStart"/>
      <w:r w:rsidRPr="00FE1D63">
        <w:rPr>
          <w:color w:val="C00000"/>
          <w:sz w:val="16"/>
          <w:szCs w:val="16"/>
        </w:rPr>
        <w:t>Vals</w:t>
      </w:r>
      <w:proofErr w:type="spellEnd"/>
      <w:r w:rsidRPr="00FE1D63">
        <w:rPr>
          <w:color w:val="C00000"/>
          <w:sz w:val="16"/>
          <w:szCs w:val="16"/>
        </w:rPr>
        <w:t xml:space="preserve">:       1.00000e+00, 1.00000e+01      </w:t>
      </w:r>
      <w:proofErr w:type="spellStart"/>
      <w:r w:rsidRPr="00FE1D63">
        <w:rPr>
          <w:color w:val="C00000"/>
          <w:sz w:val="16"/>
          <w:szCs w:val="16"/>
        </w:rPr>
        <w:t>Maxiter</w:t>
      </w:r>
      <w:proofErr w:type="spellEnd"/>
      <w:r w:rsidRPr="00FE1D63">
        <w:rPr>
          <w:color w:val="C00000"/>
          <w:sz w:val="16"/>
          <w:szCs w:val="16"/>
        </w:rPr>
        <w:t>: 1000           =</w:t>
      </w:r>
    </w:p>
    <w:p w14:paraId="5CDAC253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4F5DC93C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10, ||dx||%:  1.9392e+00,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9.9178e+02,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4.9589e+02, Time: 1.418222e-02, Obj: -1.0810e+01,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7.5098e+00, Err:  7.4306e-01</w:t>
      </w:r>
    </w:p>
    <w:p w14:paraId="5BFDEFE4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20, ||dx||%:  1.4605e+00,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8.2498e+03,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4.1249e+03, Time: 1.572119e-02, Obj: -1.1914e+01,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4.4573e+01, Err:  7.9861e-01</w:t>
      </w:r>
    </w:p>
    <w:p w14:paraId="37E8E9A7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30, ||dx||%:  1.2961e-02,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9.9455e+01,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4.9728e+01, Time: 1.693811e-02, Obj: -1.3519e+01,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5.2871e-05, Err:  7.9111e-01</w:t>
      </w:r>
    </w:p>
    <w:p w14:paraId="7D586DC0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40, ||dx||%:  3.0103e-05,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2.7902e+01,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1.3951e+01, Time: 1.772477e-02, Obj: -1.3519e+01,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1.0551e-11, Err:  7.9112e-01</w:t>
      </w:r>
    </w:p>
    <w:p w14:paraId="447766E5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33B33AAE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 Completed SPIRAL Reconstruction    @ 10:21 04/05/2022 =</w:t>
      </w:r>
    </w:p>
    <w:p w14:paraId="7DDEF6BB" w14:textId="77777777" w:rsidR="00FE1D63" w:rsidRPr="00FE1D63" w:rsidRDefault="00FE1D63" w:rsidP="00FE1D63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</w:t>
      </w:r>
      <w:proofErr w:type="spellStart"/>
      <w:r w:rsidRPr="00FE1D63">
        <w:rPr>
          <w:color w:val="C00000"/>
          <w:sz w:val="16"/>
          <w:szCs w:val="16"/>
        </w:rPr>
        <w:t>Noisetype</w:t>
      </w:r>
      <w:proofErr w:type="spellEnd"/>
      <w:r w:rsidRPr="00FE1D63">
        <w:rPr>
          <w:color w:val="C00000"/>
          <w:sz w:val="16"/>
          <w:szCs w:val="16"/>
        </w:rPr>
        <w:t>: Poisson          Penalty: Canonical      =</w:t>
      </w:r>
    </w:p>
    <w:p w14:paraId="6DAC55BF" w14:textId="77777777" w:rsidR="00FE1D63" w:rsidRPr="00FE1D63" w:rsidRDefault="00FE1D63" w:rsidP="00FE1D63">
      <w:pPr>
        <w:pStyle w:val="ListParagraph"/>
        <w:pBdr>
          <w:bottom w:val="double" w:sz="6" w:space="1" w:color="auto"/>
        </w:pBdr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Tau:       1.00000e+00      </w:t>
      </w: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>:    42             =</w:t>
      </w:r>
    </w:p>
    <w:p w14:paraId="686D784A" w14:textId="77777777" w:rsidR="00FE1D63" w:rsidRDefault="00FE1D63" w:rsidP="00107AD2">
      <w:pPr>
        <w:pStyle w:val="ListParagraph"/>
        <w:rPr>
          <w:sz w:val="16"/>
          <w:szCs w:val="16"/>
        </w:rPr>
      </w:pPr>
    </w:p>
    <w:p w14:paraId="6ED6C7F4" w14:textId="77777777" w:rsidR="000A50C3" w:rsidRDefault="000A50C3">
      <w:pPr>
        <w:spacing w:after="200" w:line="276" w:lineRule="auto"/>
        <w:rPr>
          <w:rFonts w:ascii="Calibri" w:eastAsiaTheme="minorEastAsia" w:hAnsi="Calibri" w:cstheme="minorBidi"/>
          <w:sz w:val="22"/>
          <w:szCs w:val="22"/>
          <w:lang w:eastAsia="ja-JP"/>
        </w:rPr>
      </w:pPr>
      <w:r>
        <w:br w:type="page"/>
      </w:r>
    </w:p>
    <w:p w14:paraId="063C7EE6" w14:textId="13779D35" w:rsidR="00FE1D63" w:rsidRPr="00FE1D63" w:rsidRDefault="00FE1D63" w:rsidP="00A05D07">
      <w:r w:rsidRPr="00FE1D63">
        <w:lastRenderedPageBreak/>
        <w:t>Jocelyn Negative Binomial:</w:t>
      </w:r>
    </w:p>
    <w:p w14:paraId="5E35107E" w14:textId="4C067034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34C68F49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 Beginning NEBULA Reconstruction    @ 10:18 04/05/2022 =</w:t>
      </w:r>
    </w:p>
    <w:p w14:paraId="4073B15F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Noisetype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negative binomial         Penalty: Canonical      =</w:t>
      </w:r>
    </w:p>
    <w:p w14:paraId="316858C9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Reg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Vals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 1.000   </w:t>
      </w:r>
      <w:proofErr w:type="gramStart"/>
      <w:r w:rsidRPr="00FE1D63">
        <w:rPr>
          <w:color w:val="0E57C4" w:themeColor="background2" w:themeShade="80"/>
          <w:sz w:val="16"/>
          <w:szCs w:val="16"/>
        </w:rPr>
        <w:t xml:space="preserve">  ,</w:t>
      </w:r>
      <w:proofErr w:type="gramEnd"/>
      <w:r w:rsidRPr="00FE1D63">
        <w:rPr>
          <w:color w:val="0E57C4" w:themeColor="background2" w:themeShade="80"/>
          <w:sz w:val="16"/>
          <w:szCs w:val="16"/>
        </w:rPr>
        <w:t xml:space="preserve"> 10.000       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Maxiter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1000           =</w:t>
      </w:r>
    </w:p>
    <w:p w14:paraId="0B22F79B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5781ADF4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10, ||dx||%:  9.4017e-01,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6.4944e+02,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3.2472e+02, Time: 7.517335e-03, Obj:  6.2833e+01,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2.0714e-01, Err:  7.7779e-01</w:t>
      </w:r>
    </w:p>
    <w:p w14:paraId="24FB4FC5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20, ||dx||%:  2.4021e-01,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9.1516e+01,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4.5758e+01, Time: 1.108256e-02,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1.4354e-03, Err:  7.8034e-01</w:t>
      </w:r>
    </w:p>
    <w:p w14:paraId="58300225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30, ||dx||%:  3.5520e-02,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2.1658e+01,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1.0829e+01, Time: 1.236755e-02,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4.9595e-06, Err:  7.8100e-01</w:t>
      </w:r>
    </w:p>
    <w:p w14:paraId="44CF2D84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40, ||dx||%:  3.0774e-03,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3.4652e+01,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1.7326e+01, Time: 1.313173e-02,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1.4475e-07, Err:  7.8102e-01</w:t>
      </w:r>
    </w:p>
    <w:p w14:paraId="5B120641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50, ||dx||%:  3.4784e-04,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1.0613e+02,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5.3067e+01, Time: 1.376389e-02,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3.8837e-09, Err:  7.8103e-01</w:t>
      </w:r>
    </w:p>
    <w:p w14:paraId="5D86DBA1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60, ||dx||%:  1.2549e-04,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2.0547e+01,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1.0274e+01, Time: 1.450892e-02,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3.5804e-11, Err:  7.8103e-01</w:t>
      </w:r>
    </w:p>
    <w:p w14:paraId="19A49E89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70, ||dx||%:  1.0694e-05,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3.8332e+01,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1.9166e+01, Time: 1.522926e-02,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1.9525e-12, Err:  7.8103e-01</w:t>
      </w:r>
    </w:p>
    <w:p w14:paraId="5B62A896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80, ||dx||%:  1.6121e-06,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1.0599e+02,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Alph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 Acc:  5.2993e+01, Time: 1.598451e-02, Obj:  6.2593e+01,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dObj</w:t>
      </w:r>
      <w:proofErr w:type="spellEnd"/>
      <w:r w:rsidRPr="00FE1D63">
        <w:rPr>
          <w:color w:val="0E57C4" w:themeColor="background2" w:themeShade="80"/>
          <w:sz w:val="16"/>
          <w:szCs w:val="16"/>
        </w:rPr>
        <w:t>%:  9.0815e-14, Err:  7.8103e-01</w:t>
      </w:r>
    </w:p>
    <w:p w14:paraId="72EA72E2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=========================================================</w:t>
      </w:r>
    </w:p>
    <w:p w14:paraId="274633A0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>= Completed NEBULA Reconstruction    @ 10:18 04/05/2022 =</w:t>
      </w:r>
    </w:p>
    <w:p w14:paraId="4B374DC7" w14:textId="77777777" w:rsidR="00107AD2" w:rsidRPr="00FE1D63" w:rsidRDefault="00107AD2" w:rsidP="00107AD2">
      <w:pPr>
        <w:pStyle w:val="ListParagraph"/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Noisetype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negative binomial         Penalty: Canonical      =</w:t>
      </w:r>
    </w:p>
    <w:p w14:paraId="23AF9E2A" w14:textId="77777777" w:rsidR="00107AD2" w:rsidRPr="00FE1D63" w:rsidRDefault="00107AD2" w:rsidP="00107AD2">
      <w:pPr>
        <w:pStyle w:val="ListParagraph"/>
        <w:pBdr>
          <w:bottom w:val="double" w:sz="6" w:space="1" w:color="auto"/>
        </w:pBdr>
        <w:rPr>
          <w:color w:val="0E57C4" w:themeColor="background2" w:themeShade="80"/>
          <w:sz w:val="16"/>
          <w:szCs w:val="16"/>
        </w:rPr>
      </w:pPr>
      <w:r w:rsidRPr="00FE1D63">
        <w:rPr>
          <w:color w:val="0E57C4" w:themeColor="background2" w:themeShade="80"/>
          <w:sz w:val="16"/>
          <w:szCs w:val="16"/>
        </w:rPr>
        <w:t xml:space="preserve">=   Reg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Vals</w:t>
      </w:r>
      <w:proofErr w:type="spellEnd"/>
      <w:r w:rsidRPr="00FE1D63">
        <w:rPr>
          <w:color w:val="0E57C4" w:themeColor="background2" w:themeShade="80"/>
          <w:sz w:val="16"/>
          <w:szCs w:val="16"/>
        </w:rPr>
        <w:t xml:space="preserve">:   1.00    </w:t>
      </w:r>
      <w:proofErr w:type="gramStart"/>
      <w:r w:rsidRPr="00FE1D63">
        <w:rPr>
          <w:color w:val="0E57C4" w:themeColor="background2" w:themeShade="80"/>
          <w:sz w:val="16"/>
          <w:szCs w:val="16"/>
        </w:rPr>
        <w:t xml:space="preserve">  ,</w:t>
      </w:r>
      <w:proofErr w:type="gramEnd"/>
      <w:r w:rsidRPr="00FE1D63">
        <w:rPr>
          <w:color w:val="0E57C4" w:themeColor="background2" w:themeShade="80"/>
          <w:sz w:val="16"/>
          <w:szCs w:val="16"/>
        </w:rPr>
        <w:t xml:space="preserve"> 10.00           </w:t>
      </w:r>
      <w:proofErr w:type="spellStart"/>
      <w:r w:rsidRPr="00FE1D63">
        <w:rPr>
          <w:color w:val="0E57C4" w:themeColor="background2" w:themeShade="80"/>
          <w:sz w:val="16"/>
          <w:szCs w:val="16"/>
        </w:rPr>
        <w:t>Iter</w:t>
      </w:r>
      <w:proofErr w:type="spellEnd"/>
      <w:r w:rsidRPr="00FE1D63">
        <w:rPr>
          <w:color w:val="0E57C4" w:themeColor="background2" w:themeShade="80"/>
          <w:sz w:val="16"/>
          <w:szCs w:val="16"/>
        </w:rPr>
        <w:t>:    81             =</w:t>
      </w:r>
    </w:p>
    <w:p w14:paraId="1344BD5B" w14:textId="0E4CDBBD" w:rsidR="00107AD2" w:rsidRDefault="00107AD2" w:rsidP="00107AD2">
      <w:pPr>
        <w:pStyle w:val="ListParagraph"/>
        <w:rPr>
          <w:sz w:val="16"/>
          <w:szCs w:val="16"/>
        </w:rPr>
      </w:pPr>
    </w:p>
    <w:p w14:paraId="58B5C15F" w14:textId="4DDDB638" w:rsidR="00FE1D63" w:rsidRPr="00FE1D63" w:rsidRDefault="00FE1D63" w:rsidP="00A05D07">
      <w:r w:rsidRPr="00FE1D63">
        <w:t>Andrew Negative Binomial:</w:t>
      </w:r>
    </w:p>
    <w:p w14:paraId="53335746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73A7F08B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 Beginning SPIRAL Reconstruction    @ 10:12 04/05/2022 =</w:t>
      </w:r>
    </w:p>
    <w:p w14:paraId="0CC40CB8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</w:t>
      </w:r>
      <w:proofErr w:type="spellStart"/>
      <w:r w:rsidRPr="00FE1D63">
        <w:rPr>
          <w:color w:val="C00000"/>
          <w:sz w:val="16"/>
          <w:szCs w:val="16"/>
        </w:rPr>
        <w:t>Noisetype</w:t>
      </w:r>
      <w:proofErr w:type="spellEnd"/>
      <w:r w:rsidRPr="00FE1D63">
        <w:rPr>
          <w:color w:val="C00000"/>
          <w:sz w:val="16"/>
          <w:szCs w:val="16"/>
        </w:rPr>
        <w:t>: Negative Binomial         Penalty: Canonical      =</w:t>
      </w:r>
    </w:p>
    <w:p w14:paraId="5828AB03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Tau </w:t>
      </w:r>
      <w:proofErr w:type="spellStart"/>
      <w:r w:rsidRPr="00FE1D63">
        <w:rPr>
          <w:color w:val="C00000"/>
          <w:sz w:val="16"/>
          <w:szCs w:val="16"/>
        </w:rPr>
        <w:t>Vals</w:t>
      </w:r>
      <w:proofErr w:type="spellEnd"/>
      <w:r w:rsidRPr="00FE1D63">
        <w:rPr>
          <w:color w:val="C00000"/>
          <w:sz w:val="16"/>
          <w:szCs w:val="16"/>
        </w:rPr>
        <w:t xml:space="preserve">:       1.00000e+00, 1.00000e+01      </w:t>
      </w:r>
      <w:proofErr w:type="spellStart"/>
      <w:r w:rsidRPr="00FE1D63">
        <w:rPr>
          <w:color w:val="C00000"/>
          <w:sz w:val="16"/>
          <w:szCs w:val="16"/>
        </w:rPr>
        <w:t>Maxiter</w:t>
      </w:r>
      <w:proofErr w:type="spellEnd"/>
      <w:r w:rsidRPr="00FE1D63">
        <w:rPr>
          <w:color w:val="C00000"/>
          <w:sz w:val="16"/>
          <w:szCs w:val="16"/>
        </w:rPr>
        <w:t>: 1000           =</w:t>
      </w:r>
    </w:p>
    <w:p w14:paraId="2B356676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3AA88493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10, ||dx||%:  9.4017e-01,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6.4944e+02,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3.2472e+02, Time: 2.145323e-02, Obj:  6.2833e+01,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2.0714e-01, Err:  7.7779e-01</w:t>
      </w:r>
    </w:p>
    <w:p w14:paraId="6DF2CEB8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20, ||dx||%:  2.4021e-01,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9.1516e+01,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4.5758e+01, Time: 2.292737e-02,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1.4354e-03, Err:  7.8034e-01</w:t>
      </w:r>
    </w:p>
    <w:p w14:paraId="16F16873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30, ||dx||%:  3.5520e-02,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2.1658e+01,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1.0829e+01, Time: 2.379029e-02,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4.9595e-06, Err:  7.8100e-01</w:t>
      </w:r>
    </w:p>
    <w:p w14:paraId="4640C424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40, ||dx||%:  3.0774e-03,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3.4652e+01,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1.7326e+01, Time: 2.505771e-02,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1.4475e-07, Err:  7.8102e-01</w:t>
      </w:r>
    </w:p>
    <w:p w14:paraId="3DB1740B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50, ||dx||%:  3.4784e-04,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1.0613e+02,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5.3067e+01, Time: 2.659698e-02,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3.8837e-09, Err:  7.8103e-01</w:t>
      </w:r>
    </w:p>
    <w:p w14:paraId="5BBD911A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60, ||dx||%:  1.2549e-04,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2.0547e+01,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1.0274e+01, Time: 2.998027e-02,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3.5804e-11, Err:  7.8103e-01</w:t>
      </w:r>
    </w:p>
    <w:p w14:paraId="12747AC0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70, ||dx||%:  1.0694e-05,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3.8332e+01,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1.9166e+01, Time: 3.107390e-02,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1.9525e-12, Err:  7.8103e-01</w:t>
      </w:r>
    </w:p>
    <w:p w14:paraId="1995C53C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 xml:space="preserve">:  80, ||dx||%:  1.6121e-06,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:  1.0599e+02, </w:t>
      </w:r>
      <w:proofErr w:type="spellStart"/>
      <w:r w:rsidRPr="00FE1D63">
        <w:rPr>
          <w:color w:val="C00000"/>
          <w:sz w:val="16"/>
          <w:szCs w:val="16"/>
        </w:rPr>
        <w:t>Alph</w:t>
      </w:r>
      <w:proofErr w:type="spellEnd"/>
      <w:r w:rsidRPr="00FE1D63">
        <w:rPr>
          <w:color w:val="C00000"/>
          <w:sz w:val="16"/>
          <w:szCs w:val="16"/>
        </w:rPr>
        <w:t xml:space="preserve"> Acc:  5.2993e+01, Time: 3.184161e-02, Obj:  6.2593e+01, </w:t>
      </w:r>
      <w:proofErr w:type="spellStart"/>
      <w:r w:rsidRPr="00FE1D63">
        <w:rPr>
          <w:color w:val="C00000"/>
          <w:sz w:val="16"/>
          <w:szCs w:val="16"/>
        </w:rPr>
        <w:t>dObj</w:t>
      </w:r>
      <w:proofErr w:type="spellEnd"/>
      <w:r w:rsidRPr="00FE1D63">
        <w:rPr>
          <w:color w:val="C00000"/>
          <w:sz w:val="16"/>
          <w:szCs w:val="16"/>
        </w:rPr>
        <w:t>%:  9.0815e-14, Err:  7.8103e-01</w:t>
      </w:r>
    </w:p>
    <w:p w14:paraId="21BC4C17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=========================================================</w:t>
      </w:r>
    </w:p>
    <w:p w14:paraId="4FBFD829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>= Completed SPIRAL Reconstruction    @ 10:12 04/05/2022 =</w:t>
      </w:r>
    </w:p>
    <w:p w14:paraId="0DD47384" w14:textId="77777777" w:rsidR="00107AD2" w:rsidRPr="00FE1D63" w:rsidRDefault="00107AD2" w:rsidP="00107AD2">
      <w:pPr>
        <w:pStyle w:val="ListParagraph"/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</w:t>
      </w:r>
      <w:proofErr w:type="spellStart"/>
      <w:r w:rsidRPr="00FE1D63">
        <w:rPr>
          <w:color w:val="C00000"/>
          <w:sz w:val="16"/>
          <w:szCs w:val="16"/>
        </w:rPr>
        <w:t>Noisetype</w:t>
      </w:r>
      <w:proofErr w:type="spellEnd"/>
      <w:r w:rsidRPr="00FE1D63">
        <w:rPr>
          <w:color w:val="C00000"/>
          <w:sz w:val="16"/>
          <w:szCs w:val="16"/>
        </w:rPr>
        <w:t>: Negative Binomial         Penalty: Canonical      =</w:t>
      </w:r>
    </w:p>
    <w:p w14:paraId="2A604188" w14:textId="77777777" w:rsidR="00107AD2" w:rsidRPr="00FE1D63" w:rsidRDefault="00107AD2" w:rsidP="00107AD2">
      <w:pPr>
        <w:pStyle w:val="ListParagraph"/>
        <w:pBdr>
          <w:bottom w:val="double" w:sz="6" w:space="1" w:color="auto"/>
        </w:pBdr>
        <w:rPr>
          <w:color w:val="C00000"/>
          <w:sz w:val="16"/>
          <w:szCs w:val="16"/>
        </w:rPr>
      </w:pPr>
      <w:r w:rsidRPr="00FE1D63">
        <w:rPr>
          <w:color w:val="C00000"/>
          <w:sz w:val="16"/>
          <w:szCs w:val="16"/>
        </w:rPr>
        <w:t xml:space="preserve">=   Tau:       1.00000e+00      </w:t>
      </w:r>
      <w:proofErr w:type="spellStart"/>
      <w:r w:rsidRPr="00FE1D63">
        <w:rPr>
          <w:color w:val="C00000"/>
          <w:sz w:val="16"/>
          <w:szCs w:val="16"/>
        </w:rPr>
        <w:t>Iter</w:t>
      </w:r>
      <w:proofErr w:type="spellEnd"/>
      <w:r w:rsidRPr="00FE1D63">
        <w:rPr>
          <w:color w:val="C00000"/>
          <w:sz w:val="16"/>
          <w:szCs w:val="16"/>
        </w:rPr>
        <w:t>:    81             =</w:t>
      </w:r>
    </w:p>
    <w:p w14:paraId="66FC317F" w14:textId="234B91F7" w:rsidR="00A05D07" w:rsidRDefault="00A05D07" w:rsidP="00A05D07">
      <w:pPr>
        <w:pStyle w:val="Heading2"/>
      </w:pPr>
      <w:r>
        <w:t>The issue:</w:t>
      </w:r>
    </w:p>
    <w:p w14:paraId="252B63CC" w14:textId="62DAE0D6" w:rsidR="00A05D07" w:rsidRDefault="00A05D07" w:rsidP="00A05D07">
      <w:pPr>
        <w:rPr>
          <w:lang w:eastAsia="ja-JP"/>
        </w:rPr>
      </w:pPr>
      <w:r>
        <w:rPr>
          <w:lang w:eastAsia="ja-JP"/>
        </w:rPr>
        <w:t xml:space="preserve">The order of the vectors </w:t>
      </w:r>
      <w:r w:rsidR="00070341">
        <w:rPr>
          <w:lang w:eastAsia="ja-JP"/>
        </w:rPr>
        <w:t>in the defining script was different</w:t>
      </w:r>
      <w:r w:rsidR="009B2D23">
        <w:rPr>
          <w:lang w:eastAsia="ja-JP"/>
        </w:rPr>
        <w:t xml:space="preserve">. </w:t>
      </w:r>
    </w:p>
    <w:p w14:paraId="5BCD8A41" w14:textId="77777777" w:rsidR="00CB36C8" w:rsidRDefault="00CB36C8">
      <w:pPr>
        <w:spacing w:after="200" w:line="276" w:lineRule="auto"/>
        <w:rPr>
          <w:lang w:eastAsia="ja-JP"/>
        </w:rPr>
      </w:pPr>
    </w:p>
    <w:p w14:paraId="49D7C9E3" w14:textId="77777777" w:rsidR="00CB36C8" w:rsidRDefault="00CB36C8" w:rsidP="00CB36C8">
      <w:pPr>
        <w:pStyle w:val="Heading1"/>
      </w:pPr>
      <w:r>
        <w:t>April 14, 2022</w:t>
      </w:r>
    </w:p>
    <w:p w14:paraId="76665EC4" w14:textId="3DDCB113" w:rsidR="00CB36C8" w:rsidRDefault="00CB36C8" w:rsidP="00CB36C8">
      <w:pPr>
        <w:pStyle w:val="Heading2"/>
      </w:pPr>
      <w:r>
        <w:t>Grid search results</w:t>
      </w:r>
    </w:p>
    <w:p w14:paraId="5681E823" w14:textId="480DF081" w:rsidR="00CB36C8" w:rsidRDefault="00CB36C8" w:rsidP="00CB36C8">
      <w:pPr>
        <w:rPr>
          <w:lang w:eastAsia="ja-JP"/>
        </w:rPr>
      </w:pPr>
      <w:r>
        <w:rPr>
          <w:lang w:eastAsia="ja-JP"/>
        </w:rPr>
        <w:t xml:space="preserve">The following table shows a grid search </w:t>
      </w:r>
      <w:r w:rsidR="000F602B">
        <w:rPr>
          <w:lang w:eastAsia="ja-JP"/>
        </w:rPr>
        <w:t xml:space="preserve">between </w:t>
      </w:r>
      <m:oMath>
        <m:r>
          <w:rPr>
            <w:rFonts w:ascii="Cambria Math" w:hAnsi="Cambria Math"/>
            <w:lang w:eastAsia="ja-JP"/>
          </w:rPr>
          <m:t>τ</m:t>
        </m:r>
      </m:oMath>
      <w:r w:rsidR="000F602B">
        <w:rPr>
          <w:lang w:eastAsia="ja-JP"/>
        </w:rPr>
        <w:t xml:space="preserve"> and </w:t>
      </w:r>
      <m:oMath>
        <m:r>
          <w:rPr>
            <w:rFonts w:ascii="Cambria Math" w:hAnsi="Cambria Math"/>
            <w:lang w:eastAsia="ja-JP"/>
          </w:rPr>
          <m:t>γ</m:t>
        </m:r>
      </m:oMath>
      <w:r w:rsidR="000F602B">
        <w:rPr>
          <w:lang w:eastAsia="ja-JP"/>
        </w:rPr>
        <w:t>. The first two columns are their corresponding values and the 3</w:t>
      </w:r>
      <w:r w:rsidR="000F602B" w:rsidRPr="000F602B">
        <w:rPr>
          <w:vertAlign w:val="superscript"/>
          <w:lang w:eastAsia="ja-JP"/>
        </w:rPr>
        <w:t>rd</w:t>
      </w:r>
      <w:r w:rsidR="000F602B">
        <w:rPr>
          <w:lang w:eastAsia="ja-JP"/>
        </w:rPr>
        <w:t xml:space="preserve">-last column represent various AUCs for NEBULA and SPIRAL. </w:t>
      </w:r>
    </w:p>
    <w:p w14:paraId="60BE15BF" w14:textId="41E34151" w:rsidR="000F602B" w:rsidRPr="007F38C4" w:rsidRDefault="000F602B" w:rsidP="000F60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</w:rPr>
          <m:t>τ</m:t>
        </m:r>
        <m:r>
          <w:rPr>
            <w:rFonts w:ascii="Cambria Math" w:hAnsi="Cambria Math" w:cs="Times New Roma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[0.01, 0.1, 1, 10, 100, 1000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]</m:t>
        </m:r>
      </m:oMath>
    </w:p>
    <w:p w14:paraId="014A4930" w14:textId="419DE863" w:rsidR="000F602B" w:rsidRPr="007F38C4" w:rsidRDefault="000F602B" w:rsidP="000F60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</w:rPr>
          <m:t>γ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[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2, 10, 20, 100, 200, 500]</m:t>
        </m:r>
      </m:oMath>
    </w:p>
    <w:p w14:paraId="5BF6626D" w14:textId="530F3E88" w:rsidR="000F602B" w:rsidRPr="007F38C4" w:rsidRDefault="000B4FA5" w:rsidP="000B4F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</m:t>
        </m:r>
      </m:oMath>
      <w:r w:rsidRPr="007F38C4">
        <w:rPr>
          <w:rFonts w:ascii="Times New Roman" w:hAnsi="Times New Roman" w:cs="Times New Roman"/>
        </w:rPr>
        <w:t xml:space="preserve"> denotes NEBULA, </w:t>
      </w:r>
      <m:oMath>
        <m:r>
          <w:rPr>
            <w:rFonts w:ascii="Cambria Math" w:hAnsi="Cambria Math" w:cs="Times New Roman"/>
          </w:rPr>
          <m:t>S</m:t>
        </m:r>
      </m:oMath>
      <w:r w:rsidRPr="007F38C4">
        <w:rPr>
          <w:rFonts w:ascii="Times New Roman" w:hAnsi="Times New Roman" w:cs="Times New Roman"/>
        </w:rPr>
        <w:t xml:space="preserve"> denotes SPIRAL</w:t>
      </w:r>
      <w:r w:rsidR="007F38C4" w:rsidRPr="007F38C4">
        <w:rPr>
          <w:rFonts w:ascii="Times New Roman" w:hAnsi="Times New Roman" w:cs="Times New Roman"/>
        </w:rPr>
        <w:t xml:space="preserve"> AUCs</w:t>
      </w:r>
    </w:p>
    <w:p w14:paraId="040377DC" w14:textId="5E774F3D" w:rsidR="000F602B" w:rsidRPr="007F38C4" w:rsidRDefault="000B4FA5" w:rsidP="000F60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t</m:t>
        </m:r>
      </m:oMath>
      <w:r w:rsidR="007F38C4" w:rsidRPr="007F38C4">
        <w:rPr>
          <w:rFonts w:ascii="Times New Roman" w:hAnsi="Times New Roman" w:cs="Times New Roman"/>
          <w:sz w:val="20"/>
          <w:szCs w:val="20"/>
        </w:rPr>
        <w:t xml:space="preserve"> = total reconstruction</w:t>
      </w:r>
    </w:p>
    <w:p w14:paraId="2227BB1E" w14:textId="0ADEBBA1" w:rsidR="007F38C4" w:rsidRPr="007F38C4" w:rsidRDefault="007F38C4" w:rsidP="000F60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Pr="007F38C4">
        <w:rPr>
          <w:rFonts w:ascii="Times New Roman" w:hAnsi="Times New Roman" w:cs="Times New Roman"/>
          <w:sz w:val="20"/>
          <w:szCs w:val="20"/>
        </w:rPr>
        <w:t xml:space="preserve"> = parent reconstruction</w:t>
      </w:r>
    </w:p>
    <w:p w14:paraId="1DD0C943" w14:textId="0A872FA2" w:rsidR="007F38C4" w:rsidRPr="007F38C4" w:rsidRDefault="007F38C4" w:rsidP="000F602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c</m:t>
        </m:r>
      </m:oMath>
      <w:r w:rsidRPr="007F38C4">
        <w:rPr>
          <w:rFonts w:ascii="Times New Roman" w:hAnsi="Times New Roman" w:cs="Times New Roman"/>
          <w:sz w:val="20"/>
          <w:szCs w:val="20"/>
        </w:rPr>
        <w:t xml:space="preserve"> = child reconstruction</w:t>
      </w:r>
    </w:p>
    <w:p w14:paraId="59D06D3D" w14:textId="7755192C" w:rsidR="000F602B" w:rsidRPr="00CB36C8" w:rsidRDefault="000F602B" w:rsidP="000F602B"/>
    <w:p w14:paraId="272519AC" w14:textId="77777777" w:rsidR="00266EA7" w:rsidRDefault="00CB36C8" w:rsidP="00CB36C8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lastRenderedPageBreak/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6EA7" w14:paraId="37A830FB" w14:textId="77777777" w:rsidTr="00266EA7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707F574A" w14:textId="77777777" w:rsidR="00266EA7" w:rsidRPr="00CB36C8" w:rsidRDefault="00266EA7" w:rsidP="00266EA7">
            <w:pPr>
              <w:ind w:firstLine="360"/>
              <w:rPr>
                <w:rFonts w:ascii="Menlo" w:hAnsi="Menlo" w:cs="Menlo"/>
                <w:sz w:val="22"/>
                <w:szCs w:val="22"/>
              </w:rPr>
            </w:pPr>
            <w:r>
              <w:rPr>
                <w:rFonts w:ascii="Menlo" w:hAnsi="Menlo" w:cs="Menlo"/>
                <w:sz w:val="22"/>
                <w:szCs w:val="22"/>
              </w:rPr>
              <w:t>Tau</w:t>
            </w:r>
            <w:r>
              <w:rPr>
                <w:rFonts w:ascii="Menlo" w:hAnsi="Menlo" w:cs="Menlo"/>
                <w:sz w:val="22"/>
                <w:szCs w:val="22"/>
              </w:rPr>
              <w:tab/>
              <w:t>Gamma</w:t>
            </w:r>
            <w:r>
              <w:rPr>
                <w:rFonts w:ascii="Menlo" w:hAnsi="Menlo" w:cs="Menlo"/>
                <w:sz w:val="22"/>
                <w:szCs w:val="22"/>
              </w:rPr>
              <w:tab/>
            </w:r>
            <w:r>
              <w:rPr>
                <w:rFonts w:ascii="Menlo" w:hAnsi="Menlo" w:cs="Menlo"/>
                <w:sz w:val="22"/>
                <w:szCs w:val="22"/>
              </w:rPr>
              <w:tab/>
            </w:r>
            <w:proofErr w:type="spellStart"/>
            <w:r>
              <w:rPr>
                <w:rFonts w:ascii="Menlo" w:hAnsi="Menlo" w:cs="Menlo"/>
                <w:sz w:val="22"/>
                <w:szCs w:val="22"/>
              </w:rPr>
              <w:t>N_t</w:t>
            </w:r>
            <w:proofErr w:type="spellEnd"/>
            <w:r>
              <w:rPr>
                <w:rFonts w:ascii="Menlo" w:hAnsi="Menlo" w:cs="Menlo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ascii="Menlo" w:hAnsi="Menlo" w:cs="Menlo"/>
                <w:sz w:val="22"/>
                <w:szCs w:val="22"/>
              </w:rPr>
              <w:t>S_t</w:t>
            </w:r>
            <w:proofErr w:type="spellEnd"/>
            <w:r>
              <w:rPr>
                <w:rFonts w:ascii="Menlo" w:hAnsi="Menlo" w:cs="Menlo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ascii="Menlo" w:hAnsi="Menlo" w:cs="Menlo"/>
                <w:sz w:val="22"/>
                <w:szCs w:val="22"/>
              </w:rPr>
              <w:t>N_p</w:t>
            </w:r>
            <w:proofErr w:type="spellEnd"/>
            <w:r>
              <w:rPr>
                <w:rFonts w:ascii="Menlo" w:hAnsi="Menlo" w:cs="Menlo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ascii="Menlo" w:hAnsi="Menlo" w:cs="Menlo"/>
                <w:sz w:val="22"/>
                <w:szCs w:val="22"/>
              </w:rPr>
              <w:t>S_p</w:t>
            </w:r>
            <w:proofErr w:type="spellEnd"/>
            <w:r>
              <w:rPr>
                <w:rFonts w:ascii="Menlo" w:hAnsi="Menlo" w:cs="Menlo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ascii="Menlo" w:hAnsi="Menlo" w:cs="Menlo"/>
                <w:sz w:val="22"/>
                <w:szCs w:val="22"/>
              </w:rPr>
              <w:t>N_c</w:t>
            </w:r>
            <w:proofErr w:type="spellEnd"/>
            <w:r>
              <w:rPr>
                <w:rFonts w:ascii="Menlo" w:hAnsi="Menlo" w:cs="Menlo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ascii="Menlo" w:hAnsi="Menlo" w:cs="Menlo"/>
                <w:sz w:val="22"/>
                <w:szCs w:val="22"/>
              </w:rPr>
              <w:t>S_c</w:t>
            </w:r>
            <w:proofErr w:type="spellEnd"/>
            <w:r>
              <w:rPr>
                <w:rFonts w:ascii="Menlo" w:hAnsi="Menlo" w:cs="Menlo"/>
                <w:sz w:val="22"/>
                <w:szCs w:val="22"/>
              </w:rPr>
              <w:t xml:space="preserve">  </w:t>
            </w:r>
          </w:p>
          <w:p w14:paraId="6044A485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>1.0e+03 *</w:t>
            </w:r>
          </w:p>
          <w:p w14:paraId="44687F39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</w:p>
          <w:p w14:paraId="77E57FAD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0.000010000000000   0.002000000000000   0.000976155361894   0.000972476935183   0.000958930123704   0.000949620528251   0.000967409045226   0.000957583919598</w:t>
            </w:r>
          </w:p>
          <w:p w14:paraId="3A60051C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0.000100000000000   0.002000000000000   0.000976156790964   0.000972480921537   0.000958930123704   0.000949620528251   0.000967497487437   0.000957583919598</w:t>
            </w:r>
          </w:p>
          <w:p w14:paraId="10B0E75B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0.001000000000000   0.002000000000000   0.000985630924718   0.000985951487730   0.000958771313942   0.000958771313942   0.000967410050251   0.000967410050251</w:t>
            </w:r>
          </w:p>
          <w:p w14:paraId="6DA83BEA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0.010000000000000   0.002000000000000   0.000985445296020   0.000985567744772   0.000958771313942   0.000958771313942   0.000967410050251   0.000967410050251</w:t>
            </w:r>
          </w:p>
          <w:p w14:paraId="6A0F6023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0.100000000000000   0.002000000000000   0.000981722041633   0.000974753143165   0.000957153126045   0.000956929120695   0.000975923618090   0.000975923618090</w:t>
            </w:r>
          </w:p>
          <w:p w14:paraId="6AE820B7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1.000000000000000   0.002000000000000   0.000983237608194   0.000983241519333   0.000954114008693   0.000954114008693   0.000974316582915   0.000974326633166</w:t>
            </w:r>
          </w:p>
          <w:p w14:paraId="663BEBF0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0.000010000000000   0.010000000000000   0.000976156941393   0.000972478439467   0.000958931795386   0.000949618856570   0.000967409045226   0.000957583919598</w:t>
            </w:r>
          </w:p>
          <w:p w14:paraId="23D73FEA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0.000100000000000   0.010000000000000   0.000976178076589   0.000972494760953   0.000958928452023   0.000949620528251   0.000967410050251   0.000957575879397</w:t>
            </w:r>
          </w:p>
          <w:p w14:paraId="13BBB2CD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0.001000000000000   0.010000000000000   0.000985640251282   0.000985957354439   0.000958771313942   0.000958771313942   0.000967410050251   0.000967410050251</w:t>
            </w:r>
          </w:p>
          <w:p w14:paraId="22C71E31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0.010000000000000   0.010000000000000   0.000981567025123   0.000981522423089   0.000963615847543   0.000946643263123   0.000978414070352   0.000978422110553</w:t>
            </w:r>
          </w:p>
          <w:p w14:paraId="4BDE0EB9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0.100000000000000   0.010000000000000   0.000986052049144   0.000986051372216   0.000957133065864   0.000957133065864   0.000975990954774   0.000975995979899</w:t>
            </w:r>
          </w:p>
          <w:p w14:paraId="20E7AFA4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1.000000000000000   0.010000000000000   0.000986433310032   0.000986435190388   0.000957046138415   0.000957046138415   0.000975990954774   0.000975990954774</w:t>
            </w:r>
          </w:p>
          <w:p w14:paraId="7349F7A6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0.000010000000000   0.020000000000000   0.000976157843963   0.000972480996751   0.000958931795386   0.000949618856570   0.000967409045226   0.000957583919598</w:t>
            </w:r>
          </w:p>
          <w:p w14:paraId="77AE89AC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0.000100000000000   0.020000000000000   0.000985956602297   0.000972520484217   0.000958771313942   0.000949617184888   0.000967410050251   0.000957579899497</w:t>
            </w:r>
          </w:p>
          <w:p w14:paraId="7DE47AC0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0.001000000000000   0.020000000000000   0.000985640251282   0.000985961115150   0.000958771313942   0.000958771313942   0.000967410050251   0.000967410050251</w:t>
            </w:r>
          </w:p>
          <w:p w14:paraId="41460DEA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0.010000000000000   0.020000000000000   0.000985747055476   0.000981530245368   0.000946912403878   0.000946643263123   0.000978410050251   0.000978422110553</w:t>
            </w:r>
          </w:p>
          <w:p w14:paraId="37908EB8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0.100000000000000   0.020000000000000   0.000986456024727   0.000986061826993   0.000957039451688   0.000957126379137   0.000975995979899   0.000975990954774</w:t>
            </w:r>
          </w:p>
          <w:p w14:paraId="3FBFF1F9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1.000000000000000   0.020000000000000   0.000986450158018   0.000986058066281   0.000957039451688   0.000957126379137   0.000975991959799   0.000975989949749</w:t>
            </w:r>
          </w:p>
          <w:p w14:paraId="41B2C216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0.000010000000000   0.100000000000000   0.000976179280016   0.000972495287453   0.000958930123704   0.000949622199933   0.000967409045226   0.000957575879397</w:t>
            </w:r>
          </w:p>
          <w:p w14:paraId="01CC9DAA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0.000100000000000   0.100000000000000   0.000985965176718   0.000985957655296   0.000958771313942   0.000958771313942   0.000967410050251   0.000967410050251</w:t>
            </w:r>
          </w:p>
          <w:p w14:paraId="21C923CE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0.001000000000000   0.100000000000000   0.000977571194397   0.000987678707110   0.000963650952859   0.000947114677365   0.000978422110553   0.000978400000000</w:t>
            </w:r>
          </w:p>
          <w:p w14:paraId="3C6F4D49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0.010000000000000   0.100000000000000   0.000986083563903   0.000986078599764   0.000957126379137   0.000957126379137   0.000975989949749   0.000975995979899</w:t>
            </w:r>
          </w:p>
          <w:p w14:paraId="14F4C3E3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0.100000000000000   0.100000000000000   0.000986060172280   0.000986061826993   0.000957126379137   0.000957126379137   0.000975990954774   0.000975989949749</w:t>
            </w:r>
          </w:p>
          <w:p w14:paraId="0D0B9131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1.000000000000000   0.100000000000000   0.000986448879376   0.000986450082803   0.000957039451688   0.000957039451688   0.000975995979899   0.000975989949749</w:t>
            </w:r>
          </w:p>
          <w:p w14:paraId="0FCDC159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0.000010000000000   0.200000000000000   0.000985956602297   0.000972524620999   0.000958771313942   0.000949618856570   0.000967410050251   0.000957579899497</w:t>
            </w:r>
          </w:p>
          <w:p w14:paraId="637F1DD1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0.000100000000000   0.200000000000000   0.000988486808704   0.000985961265579   0.000993351721832   0.000958771313942   0.000976055276382   0.000967410050251</w:t>
            </w:r>
          </w:p>
          <w:p w14:paraId="1EA7B464" w14:textId="77777777" w:rsidR="00266EA7" w:rsidRPr="00CB36C8" w:rsidRDefault="00266EA7" w:rsidP="00266EA7">
            <w:pPr>
              <w:rPr>
                <w:rFonts w:ascii="Menlo" w:hAnsi="Menlo" w:cs="Menlo"/>
                <w:sz w:val="10"/>
                <w:szCs w:val="10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0.001000000000000   0.200000000000000   0.000986914380192   0.000987244495410   0.000946763624206   0.000948209628887   0.000978402010050   0.000978729648241</w:t>
            </w:r>
          </w:p>
          <w:p w14:paraId="75D997F9" w14:textId="42D21D50" w:rsidR="00266EA7" w:rsidRPr="00266EA7" w:rsidRDefault="00266EA7" w:rsidP="00CB36C8">
            <w:pPr>
              <w:rPr>
                <w:rFonts w:ascii="Menlo" w:hAnsi="Menlo" w:cs="Menlo"/>
                <w:sz w:val="10"/>
                <w:szCs w:val="10"/>
                <w:lang w:eastAsia="ja-JP"/>
              </w:rPr>
            </w:pPr>
            <w:r w:rsidRPr="00CB36C8">
              <w:rPr>
                <w:rFonts w:ascii="Menlo" w:hAnsi="Menlo" w:cs="Menlo"/>
                <w:sz w:val="10"/>
                <w:szCs w:val="10"/>
              </w:rPr>
              <w:t xml:space="preserve">   0.010000000000000   0.200000000000000   0.000986480619777   0.000986086045972   0.000957039451688   0.000957126379137   0.000975990954774   0.000975990954774</w:t>
            </w:r>
          </w:p>
        </w:tc>
      </w:tr>
    </w:tbl>
    <w:p w14:paraId="2E092630" w14:textId="415705A5" w:rsidR="00266EA7" w:rsidRDefault="00266EA7" w:rsidP="00CB36C8">
      <w:pPr>
        <w:rPr>
          <w:rFonts w:ascii="Menlo" w:hAnsi="Menlo" w:cs="Menlo"/>
          <w:sz w:val="22"/>
          <w:szCs w:val="22"/>
        </w:rPr>
      </w:pPr>
    </w:p>
    <w:p w14:paraId="42806AC6" w14:textId="77777777" w:rsidR="00266EA7" w:rsidRDefault="00266EA7" w:rsidP="00CB36C8">
      <w:pPr>
        <w:rPr>
          <w:rFonts w:ascii="Menlo" w:hAnsi="Menlo" w:cs="Menlo"/>
          <w:sz w:val="22"/>
          <w:szCs w:val="22"/>
        </w:rPr>
      </w:pPr>
    </w:p>
    <w:sectPr w:rsidR="00266EA7" w:rsidSect="00834D38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E8DEA" w14:textId="77777777" w:rsidR="004D5973" w:rsidRDefault="004D5973">
      <w:r>
        <w:separator/>
      </w:r>
    </w:p>
  </w:endnote>
  <w:endnote w:type="continuationSeparator" w:id="0">
    <w:p w14:paraId="51A286D6" w14:textId="77777777" w:rsidR="004D5973" w:rsidRDefault="004D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05CE5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0A347" w14:textId="77777777" w:rsidR="004D5973" w:rsidRDefault="004D5973">
      <w:r>
        <w:separator/>
      </w:r>
    </w:p>
  </w:footnote>
  <w:footnote w:type="continuationSeparator" w:id="0">
    <w:p w14:paraId="7E609568" w14:textId="77777777" w:rsidR="004D5973" w:rsidRDefault="004D5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D6DA8"/>
    <w:multiLevelType w:val="hybridMultilevel"/>
    <w:tmpl w:val="155E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4B437A"/>
    <w:multiLevelType w:val="hybridMultilevel"/>
    <w:tmpl w:val="E202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F8789B"/>
    <w:multiLevelType w:val="hybridMultilevel"/>
    <w:tmpl w:val="892C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63880"/>
    <w:multiLevelType w:val="hybridMultilevel"/>
    <w:tmpl w:val="AC68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94504"/>
    <w:multiLevelType w:val="hybridMultilevel"/>
    <w:tmpl w:val="BB6E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0C6439"/>
    <w:multiLevelType w:val="hybridMultilevel"/>
    <w:tmpl w:val="54B88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84496">
    <w:abstractNumId w:val="8"/>
  </w:num>
  <w:num w:numId="2" w16cid:durableId="562646030">
    <w:abstractNumId w:val="8"/>
  </w:num>
  <w:num w:numId="3" w16cid:durableId="1183283914">
    <w:abstractNumId w:val="9"/>
  </w:num>
  <w:num w:numId="4" w16cid:durableId="1545941600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752121750">
    <w:abstractNumId w:val="14"/>
  </w:num>
  <w:num w:numId="6" w16cid:durableId="1770350005">
    <w:abstractNumId w:val="7"/>
  </w:num>
  <w:num w:numId="7" w16cid:durableId="411512164">
    <w:abstractNumId w:val="6"/>
  </w:num>
  <w:num w:numId="8" w16cid:durableId="79912468">
    <w:abstractNumId w:val="5"/>
  </w:num>
  <w:num w:numId="9" w16cid:durableId="628783757">
    <w:abstractNumId w:val="4"/>
  </w:num>
  <w:num w:numId="10" w16cid:durableId="1791826044">
    <w:abstractNumId w:val="3"/>
  </w:num>
  <w:num w:numId="11" w16cid:durableId="761419382">
    <w:abstractNumId w:val="2"/>
  </w:num>
  <w:num w:numId="12" w16cid:durableId="994380265">
    <w:abstractNumId w:val="1"/>
  </w:num>
  <w:num w:numId="13" w16cid:durableId="2092122992">
    <w:abstractNumId w:val="0"/>
  </w:num>
  <w:num w:numId="14" w16cid:durableId="677971047">
    <w:abstractNumId w:val="8"/>
    <w:lvlOverride w:ilvl="0">
      <w:startOverride w:val="1"/>
    </w:lvlOverride>
  </w:num>
  <w:num w:numId="15" w16cid:durableId="1675760014">
    <w:abstractNumId w:val="8"/>
  </w:num>
  <w:num w:numId="16" w16cid:durableId="1097093042">
    <w:abstractNumId w:val="17"/>
  </w:num>
  <w:num w:numId="17" w16cid:durableId="386926719">
    <w:abstractNumId w:val="15"/>
  </w:num>
  <w:num w:numId="18" w16cid:durableId="1555385915">
    <w:abstractNumId w:val="10"/>
  </w:num>
  <w:num w:numId="19" w16cid:durableId="1670714436">
    <w:abstractNumId w:val="13"/>
  </w:num>
  <w:num w:numId="20" w16cid:durableId="326979698">
    <w:abstractNumId w:val="16"/>
  </w:num>
  <w:num w:numId="21" w16cid:durableId="191500705">
    <w:abstractNumId w:val="11"/>
  </w:num>
  <w:num w:numId="22" w16cid:durableId="7473137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EE"/>
    <w:rsid w:val="00010337"/>
    <w:rsid w:val="00070341"/>
    <w:rsid w:val="000A05E1"/>
    <w:rsid w:val="000A50C3"/>
    <w:rsid w:val="000A66FD"/>
    <w:rsid w:val="000B4FA5"/>
    <w:rsid w:val="000B7F12"/>
    <w:rsid w:val="000F602B"/>
    <w:rsid w:val="00107AD2"/>
    <w:rsid w:val="00222F95"/>
    <w:rsid w:val="00223D44"/>
    <w:rsid w:val="00244891"/>
    <w:rsid w:val="00266EA7"/>
    <w:rsid w:val="00331B0B"/>
    <w:rsid w:val="003F31CF"/>
    <w:rsid w:val="00404CAE"/>
    <w:rsid w:val="0043631A"/>
    <w:rsid w:val="00471BB2"/>
    <w:rsid w:val="004D14D2"/>
    <w:rsid w:val="004D5973"/>
    <w:rsid w:val="00524388"/>
    <w:rsid w:val="005D3B2F"/>
    <w:rsid w:val="006C190C"/>
    <w:rsid w:val="007F38C4"/>
    <w:rsid w:val="00834D38"/>
    <w:rsid w:val="008A7704"/>
    <w:rsid w:val="009B2D23"/>
    <w:rsid w:val="009E71EE"/>
    <w:rsid w:val="00A05D07"/>
    <w:rsid w:val="00B651BA"/>
    <w:rsid w:val="00B93953"/>
    <w:rsid w:val="00BB51DE"/>
    <w:rsid w:val="00BB58E9"/>
    <w:rsid w:val="00BC68BD"/>
    <w:rsid w:val="00C17494"/>
    <w:rsid w:val="00CB0FDC"/>
    <w:rsid w:val="00CB36C8"/>
    <w:rsid w:val="00D71673"/>
    <w:rsid w:val="00DD333E"/>
    <w:rsid w:val="00E30EA8"/>
    <w:rsid w:val="00E73AC0"/>
    <w:rsid w:val="00EA6D2B"/>
    <w:rsid w:val="00EB5EBC"/>
    <w:rsid w:val="00EF0274"/>
    <w:rsid w:val="00F01529"/>
    <w:rsid w:val="00F96BFF"/>
    <w:rsid w:val="00FE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5E4FC"/>
  <w15:chartTrackingRefBased/>
  <w15:docId w15:val="{495FA39A-CB85-3748-90A8-34EF352F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0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1E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1E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1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1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1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1E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1E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1E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1E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1EE"/>
    <w:pPr>
      <w:pBdr>
        <w:bottom w:val="single" w:sz="8" w:space="4" w:color="4A66AC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E71EE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1EE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1EE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1EE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1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1EE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1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1E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A66AC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E71EE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E71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E71EE"/>
    <w:rPr>
      <w:b/>
      <w:bCs/>
      <w:i/>
      <w:iCs/>
      <w:color w:val="4A66AC" w:themeColor="accent1"/>
    </w:rPr>
  </w:style>
  <w:style w:type="character" w:styleId="Strong">
    <w:name w:val="Strong"/>
    <w:basedOn w:val="DefaultParagraphFont"/>
    <w:uiPriority w:val="22"/>
    <w:qFormat/>
    <w:rsid w:val="009E71E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E71EE"/>
    <w:pPr>
      <w:spacing w:after="200" w:line="276" w:lineRule="auto"/>
    </w:pPr>
    <w:rPr>
      <w:rFonts w:ascii="Calibri" w:eastAsiaTheme="minorEastAsia" w:hAnsi="Calibr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9E71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1EE"/>
    <w:pPr>
      <w:pBdr>
        <w:bottom w:val="single" w:sz="4" w:space="4" w:color="4A66AC" w:themeColor="accent1"/>
      </w:pBdr>
      <w:spacing w:before="200" w:after="280" w:line="276" w:lineRule="auto"/>
      <w:ind w:left="936" w:right="936"/>
    </w:pPr>
    <w:rPr>
      <w:rFonts w:ascii="Calibri" w:eastAsiaTheme="minorEastAsia" w:hAnsi="Calibri" w:cstheme="minorBidi"/>
      <w:b/>
      <w:bCs/>
      <w:i/>
      <w:iCs/>
      <w:color w:val="4A66AC" w:themeColor="accen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1EE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E71EE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E71EE"/>
    <w:rPr>
      <w:b/>
      <w:bCs/>
      <w:smallCaps/>
      <w:color w:val="629DD1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71EE"/>
    <w:rPr>
      <w:b/>
      <w:bCs/>
      <w:color w:val="4A66AC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1EE"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qFormat/>
    <w:rsid w:val="009E71EE"/>
    <w:rPr>
      <w:b/>
      <w:bCs/>
      <w:smallCaps/>
      <w:spacing w:val="5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Pr>
      <w:rFonts w:ascii="Calibri" w:eastAsiaTheme="minorEastAsia" w:hAnsi="Calibr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Pr>
      <w:rFonts w:ascii="Calibri" w:eastAsiaTheme="minorEastAsia" w:hAnsi="Calibr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9E71EE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1EE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1EE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styleId="Emphasis">
    <w:name w:val="Emphasis"/>
    <w:basedOn w:val="DefaultParagraphFont"/>
    <w:uiPriority w:val="20"/>
    <w:qFormat/>
    <w:rsid w:val="009E71EE"/>
    <w:rPr>
      <w:i/>
      <w:iCs/>
    </w:rPr>
  </w:style>
  <w:style w:type="paragraph" w:styleId="NoSpacing">
    <w:name w:val="No Spacing"/>
    <w:link w:val="NoSpacingChar"/>
    <w:uiPriority w:val="1"/>
    <w:qFormat/>
    <w:rsid w:val="009E71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71EE"/>
  </w:style>
  <w:style w:type="paragraph" w:styleId="ListParagraph">
    <w:name w:val="List Paragraph"/>
    <w:basedOn w:val="Normal"/>
    <w:uiPriority w:val="34"/>
    <w:qFormat/>
    <w:rsid w:val="009E71EE"/>
    <w:pPr>
      <w:spacing w:after="200" w:line="276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eastAsia="ja-JP"/>
    </w:rPr>
  </w:style>
  <w:style w:type="paragraph" w:customStyle="1" w:styleId="PersonalName">
    <w:name w:val="Personal Name"/>
    <w:basedOn w:val="Title"/>
    <w:rsid w:val="009E71EE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CB0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B3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celynornelasmunoz/Library/Containers/com.microsoft.Word/Data/Library/Application%20Support/Microsoft/Office/16.0/DTS/en-US%7b6BD4899E-CCC0-734B-9C39-63D16BBD14DB%7d/%7bE73C479F-7A2E-154A-A5E2-C13C9D30BC69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{E73C479F-7A2E-154A-A5E2-C13C9D30BC69}tf10002069_mac.dotx</Template>
  <TotalTime>102</TotalTime>
  <Pages>5</Pages>
  <Words>2990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Jocelyn Ornelas Munoz</cp:lastModifiedBy>
  <cp:revision>21</cp:revision>
  <dcterms:created xsi:type="dcterms:W3CDTF">2022-03-03T00:02:00Z</dcterms:created>
  <dcterms:modified xsi:type="dcterms:W3CDTF">2022-04-13T23:23:00Z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